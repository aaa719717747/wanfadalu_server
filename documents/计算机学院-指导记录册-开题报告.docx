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458" w:rsidRPr="00C27760" w:rsidRDefault="00C02458" w:rsidP="009112C1">
      <w:pPr>
        <w:snapToGrid w:val="0"/>
        <w:jc w:val="center"/>
        <w:rPr>
          <w:rFonts w:eastAsia="华文中宋"/>
          <w:b/>
          <w:sz w:val="42"/>
          <w:szCs w:val="36"/>
        </w:rPr>
      </w:pPr>
      <w:r w:rsidRPr="00C27760">
        <w:rPr>
          <w:rFonts w:eastAsia="华文中宋" w:hAnsi="华文中宋"/>
          <w:b/>
          <w:sz w:val="42"/>
          <w:szCs w:val="36"/>
        </w:rPr>
        <w:t>本科毕业论文（设计）</w:t>
      </w:r>
      <w:r w:rsidRPr="00361F8A">
        <w:rPr>
          <w:rFonts w:eastAsia="华文中宋" w:hAnsi="华文中宋"/>
          <w:b/>
          <w:sz w:val="42"/>
          <w:szCs w:val="36"/>
        </w:rPr>
        <w:t>开题报告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20"/>
        <w:gridCol w:w="645"/>
        <w:gridCol w:w="7357"/>
      </w:tblGrid>
      <w:tr w:rsidR="00C02458" w:rsidRPr="00572448" w:rsidTr="00314796">
        <w:trPr>
          <w:trHeight w:val="776"/>
          <w:jc w:val="center"/>
        </w:trPr>
        <w:tc>
          <w:tcPr>
            <w:tcW w:w="1652" w:type="dxa"/>
            <w:shd w:val="clear" w:color="auto" w:fill="auto"/>
            <w:vAlign w:val="center"/>
          </w:tcPr>
          <w:p w:rsidR="00C02458" w:rsidRPr="00572448" w:rsidRDefault="00C02458" w:rsidP="00572448">
            <w:pPr>
              <w:snapToGrid w:val="0"/>
              <w:jc w:val="center"/>
              <w:rPr>
                <w:rFonts w:eastAsia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题</w:t>
            </w:r>
            <w:r w:rsidRPr="00572448">
              <w:rPr>
                <w:rFonts w:eastAsia="华文中宋"/>
                <w:sz w:val="24"/>
              </w:rPr>
              <w:t xml:space="preserve">  </w:t>
            </w:r>
            <w:r w:rsidRPr="00572448">
              <w:rPr>
                <w:rFonts w:eastAsia="华文中宋" w:hAnsi="华文中宋"/>
                <w:sz w:val="24"/>
              </w:rPr>
              <w:t>目</w:t>
            </w:r>
          </w:p>
        </w:tc>
        <w:sdt>
          <w:sdtPr>
            <w:rPr>
              <w:rStyle w:val="Char1"/>
            </w:rPr>
            <w:alias w:val="论文题目"/>
            <w:tag w:val="论文题目"/>
            <w:id w:val="-1673951865"/>
            <w:lock w:val="sdtLocked"/>
            <w:placeholder>
              <w:docPart w:val="775CFE8276D543839E071E977D5CAC60"/>
            </w:placeholder>
          </w:sdtPr>
          <w:sdtEndPr>
            <w:rPr>
              <w:rStyle w:val="a0"/>
            </w:rPr>
          </w:sdtEndPr>
          <w:sdtContent>
            <w:tc>
              <w:tcPr>
                <w:tcW w:w="8212" w:type="dxa"/>
                <w:gridSpan w:val="2"/>
                <w:shd w:val="clear" w:color="auto" w:fill="auto"/>
                <w:vAlign w:val="center"/>
              </w:tcPr>
              <w:p w:rsidR="00C02458" w:rsidRPr="008D0BB1" w:rsidRDefault="000F3151" w:rsidP="000F3151">
                <w:pPr>
                  <w:pStyle w:val="ae"/>
                </w:pPr>
                <w:r w:rsidRPr="000F3151">
                  <w:rPr>
                    <w:rFonts w:hint="eastAsia"/>
                  </w:rPr>
                  <w:t>基于</w:t>
                </w:r>
                <w:r w:rsidRPr="000F3151">
                  <w:rPr>
                    <w:rFonts w:hint="eastAsia"/>
                  </w:rPr>
                  <w:t>Unity3D</w:t>
                </w:r>
                <w:r w:rsidRPr="000F3151">
                  <w:rPr>
                    <w:rFonts w:hint="eastAsia"/>
                  </w:rPr>
                  <w:t>的</w:t>
                </w:r>
                <w:r w:rsidRPr="000F3151">
                  <w:rPr>
                    <w:rFonts w:hint="eastAsia"/>
                  </w:rPr>
                  <w:t>MMORPG</w:t>
                </w:r>
                <w:r w:rsidRPr="000F3151">
                  <w:rPr>
                    <w:rFonts w:hint="eastAsia"/>
                  </w:rPr>
                  <w:t>游戏——“万法大陆”的设计与实现</w:t>
                </w:r>
              </w:p>
            </w:tc>
          </w:sdtContent>
        </w:sdt>
      </w:tr>
      <w:tr w:rsidR="00716567" w:rsidRPr="00572448" w:rsidTr="00E43582">
        <w:trPr>
          <w:trHeight w:val="3288"/>
          <w:jc w:val="center"/>
        </w:trPr>
        <w:tc>
          <w:tcPr>
            <w:tcW w:w="9864" w:type="dxa"/>
            <w:gridSpan w:val="3"/>
            <w:shd w:val="clear" w:color="auto" w:fill="auto"/>
          </w:tcPr>
          <w:p w:rsidR="00716567" w:rsidRPr="00572448" w:rsidRDefault="00716567" w:rsidP="00572448">
            <w:pPr>
              <w:snapToGrid w:val="0"/>
              <w:rPr>
                <w:rFonts w:eastAsia="华文中宋"/>
                <w:sz w:val="24"/>
              </w:rPr>
            </w:pPr>
            <w:r w:rsidRPr="00572448">
              <w:rPr>
                <w:rFonts w:eastAsia="华文中宋" w:hint="eastAsia"/>
                <w:sz w:val="24"/>
              </w:rPr>
              <w:t>课题研究的背景与意义：</w:t>
            </w:r>
            <w:r>
              <w:rPr>
                <w:rFonts w:hint="eastAsia"/>
              </w:rPr>
              <w:t>（综述国内外相关研究现状；阐述课题的研究目的、意义）</w:t>
            </w:r>
          </w:p>
          <w:sdt>
            <w:sdtPr>
              <w:rPr>
                <w:rStyle w:val="Char"/>
              </w:rPr>
              <w:alias w:val="背景及意义"/>
              <w:tag w:val="背景及意义"/>
              <w:id w:val="159204175"/>
              <w:lock w:val="sdtLocked"/>
              <w:placeholder>
                <w:docPart w:val="F14CF691C52A42A8869C0B3560782F84"/>
              </w:placeholder>
            </w:sdtPr>
            <w:sdtEndPr>
              <w:rPr>
                <w:rStyle w:val="a0"/>
              </w:rPr>
            </w:sdtEndPr>
            <w:sdtContent>
              <w:p w:rsidR="009E37AE" w:rsidRPr="009E37AE" w:rsidRDefault="00195ECD" w:rsidP="00DE2156">
                <w:pPr>
                  <w:pStyle w:val="ab"/>
                  <w:ind w:firstLine="480"/>
                  <w:rPr>
                    <w:rFonts w:hint="eastAsia"/>
                  </w:rPr>
                </w:pPr>
                <w:r w:rsidRPr="00195ECD">
                  <w:rPr>
                    <w:rFonts w:hint="eastAsia"/>
                  </w:rPr>
                  <w:t>MMORPG</w:t>
                </w:r>
                <w:r w:rsidRPr="00195ECD">
                  <w:rPr>
                    <w:rFonts w:hint="eastAsia"/>
                  </w:rPr>
                  <w:t>游戏是先从国外开始兴起，然后再引入国内的。自</w:t>
                </w:r>
                <w:r w:rsidRPr="00195ECD">
                  <w:rPr>
                    <w:rFonts w:hint="eastAsia"/>
                  </w:rPr>
                  <w:t>MUD</w:t>
                </w:r>
                <w:r w:rsidRPr="00195ECD">
                  <w:rPr>
                    <w:rFonts w:hint="eastAsia"/>
                  </w:rPr>
                  <w:t>诞生起，到</w:t>
                </w:r>
                <w:r w:rsidRPr="00195ECD">
                  <w:rPr>
                    <w:rFonts w:hint="eastAsia"/>
                  </w:rPr>
                  <w:t>1992</w:t>
                </w:r>
                <w:r w:rsidRPr="00195ECD">
                  <w:rPr>
                    <w:rFonts w:hint="eastAsia"/>
                  </w:rPr>
                  <w:t>年第一款图形网络游戏《无冬之夜》的诞生，再到</w:t>
                </w:r>
                <w:r w:rsidRPr="00195ECD">
                  <w:rPr>
                    <w:rFonts w:hint="eastAsia"/>
                  </w:rPr>
                  <w:t>1996</w:t>
                </w:r>
                <w:r w:rsidRPr="00195ECD">
                  <w:rPr>
                    <w:rFonts w:hint="eastAsia"/>
                  </w:rPr>
                  <w:t>年第一款真正意义上的</w:t>
                </w:r>
                <w:r w:rsidRPr="00195ECD">
                  <w:rPr>
                    <w:rFonts w:hint="eastAsia"/>
                  </w:rPr>
                  <w:t>3D</w:t>
                </w:r>
                <w:r w:rsidRPr="00195ECD">
                  <w:rPr>
                    <w:rFonts w:hint="eastAsia"/>
                  </w:rPr>
                  <w:t>图形网络游戏《子午线》诞生，到</w:t>
                </w:r>
                <w:r w:rsidRPr="00195ECD">
                  <w:rPr>
                    <w:rFonts w:hint="eastAsia"/>
                  </w:rPr>
                  <w:t>UO</w:t>
                </w:r>
                <w:r w:rsidRPr="00195ECD">
                  <w:rPr>
                    <w:rFonts w:hint="eastAsia"/>
                  </w:rPr>
                  <w:t>、</w:t>
                </w:r>
                <w:r w:rsidRPr="00195ECD">
                  <w:rPr>
                    <w:rFonts w:hint="eastAsia"/>
                  </w:rPr>
                  <w:t>EQ</w:t>
                </w:r>
                <w:r w:rsidRPr="00195ECD">
                  <w:rPr>
                    <w:rFonts w:hint="eastAsia"/>
                  </w:rPr>
                  <w:t>、天堂、传奇等网络游戏风靡，到魔</w:t>
                </w:r>
                <w:proofErr w:type="gramStart"/>
                <w:r w:rsidRPr="00195ECD">
                  <w:rPr>
                    <w:rFonts w:hint="eastAsia"/>
                  </w:rPr>
                  <w:t>兽世界</w:t>
                </w:r>
                <w:proofErr w:type="gramEnd"/>
                <w:r w:rsidRPr="00195ECD">
                  <w:rPr>
                    <w:rFonts w:hint="eastAsia"/>
                  </w:rPr>
                  <w:t>的诞生，再到今天这样一个百花齐放百家争鸣的市场。</w:t>
                </w:r>
              </w:p>
              <w:p w:rsidR="00EC0851" w:rsidRPr="00572448" w:rsidRDefault="009E37AE" w:rsidP="00FC6F93">
                <w:pPr>
                  <w:pStyle w:val="ab"/>
                  <w:ind w:firstLine="480"/>
                </w:pPr>
                <w:r w:rsidRPr="009E37AE">
                  <w:rPr>
                    <w:rFonts w:hint="eastAsia"/>
                  </w:rPr>
                  <w:t>通过研究</w:t>
                </w:r>
                <w:r w:rsidRPr="009E37AE">
                  <w:rPr>
                    <w:rFonts w:hint="eastAsia"/>
                  </w:rPr>
                  <w:t>MMORPG</w:t>
                </w:r>
                <w:r w:rsidRPr="009E37AE">
                  <w:rPr>
                    <w:rFonts w:hint="eastAsia"/>
                  </w:rPr>
                  <w:t>游戏的设计与实现，能够有助于提高本人的专业技术和素养。尤其是设计并实现一个</w:t>
                </w:r>
                <w:r w:rsidRPr="009E37AE">
                  <w:rPr>
                    <w:rFonts w:hint="eastAsia"/>
                  </w:rPr>
                  <w:t>3d MMORPG</w:t>
                </w:r>
                <w:r w:rsidRPr="009E37AE">
                  <w:rPr>
                    <w:rFonts w:hint="eastAsia"/>
                  </w:rPr>
                  <w:t>游戏，可以更了解</w:t>
                </w:r>
                <w:r w:rsidRPr="009E37AE">
                  <w:rPr>
                    <w:rFonts w:hint="eastAsia"/>
                  </w:rPr>
                  <w:t>MMORPG</w:t>
                </w:r>
                <w:r w:rsidRPr="009E37AE">
                  <w:rPr>
                    <w:rFonts w:hint="eastAsia"/>
                  </w:rPr>
                  <w:t>游戏的设计和策划流程，提高本人的游戏设计能力和数值策划能力</w:t>
                </w:r>
                <w:r w:rsidR="00DE2156">
                  <w:rPr>
                    <w:rFonts w:hint="eastAsia"/>
                  </w:rPr>
                  <w:t>。</w:t>
                </w:r>
              </w:p>
            </w:sdtContent>
          </w:sdt>
        </w:tc>
      </w:tr>
      <w:tr w:rsidR="00A010F1" w:rsidRPr="00572448" w:rsidTr="00E43582">
        <w:trPr>
          <w:trHeight w:val="3742"/>
          <w:jc w:val="center"/>
        </w:trPr>
        <w:tc>
          <w:tcPr>
            <w:tcW w:w="98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010F1" w:rsidRPr="00572448" w:rsidRDefault="00A010F1" w:rsidP="00572448">
            <w:pPr>
              <w:snapToGrid w:val="0"/>
              <w:rPr>
                <w:rFonts w:eastAsia="华文中宋"/>
                <w:sz w:val="24"/>
              </w:rPr>
            </w:pPr>
            <w:r w:rsidRPr="00572448">
              <w:rPr>
                <w:rFonts w:eastAsia="华文中宋" w:hint="eastAsia"/>
                <w:sz w:val="24"/>
              </w:rPr>
              <w:t>主要研究思路和方法：</w:t>
            </w:r>
            <w:r w:rsidR="00716567" w:rsidRPr="00572448">
              <w:rPr>
                <w:rFonts w:hint="eastAsia"/>
                <w:szCs w:val="21"/>
              </w:rPr>
              <w:t>（基本思路、工作重点、</w:t>
            </w:r>
            <w:r w:rsidR="00716567">
              <w:rPr>
                <w:rFonts w:hint="eastAsia"/>
              </w:rPr>
              <w:t>技术路线</w:t>
            </w:r>
            <w:r w:rsidR="00716567" w:rsidRPr="00572448">
              <w:rPr>
                <w:rFonts w:hint="eastAsia"/>
                <w:szCs w:val="21"/>
              </w:rPr>
              <w:t>等）</w:t>
            </w:r>
          </w:p>
          <w:sdt>
            <w:sdtPr>
              <w:rPr>
                <w:rStyle w:val="Char"/>
              </w:rPr>
              <w:alias w:val="思路与方法"/>
              <w:tag w:val="思路与方法"/>
              <w:id w:val="593206836"/>
              <w:lock w:val="sdtLocked"/>
              <w:placeholder>
                <w:docPart w:val="C5E1F56BB5C14BB89DCB2F802EEA719F"/>
              </w:placeholder>
            </w:sdtPr>
            <w:sdtEndPr>
              <w:rPr>
                <w:rStyle w:val="a0"/>
              </w:rPr>
            </w:sdtEndPr>
            <w:sdtContent>
              <w:p w:rsidR="00664BF6" w:rsidRPr="00664BF6" w:rsidRDefault="00664BF6" w:rsidP="003221C1">
                <w:pPr>
                  <w:pStyle w:val="ab"/>
                  <w:ind w:firstLine="480"/>
                  <w:rPr>
                    <w:rFonts w:hint="eastAsia"/>
                  </w:rPr>
                </w:pPr>
                <w:r w:rsidRPr="00664BF6">
                  <w:rPr>
                    <w:rFonts w:hint="eastAsia"/>
                  </w:rPr>
                  <w:t>（</w:t>
                </w:r>
                <w:r w:rsidRPr="00664BF6">
                  <w:rPr>
                    <w:rFonts w:hint="eastAsia"/>
                  </w:rPr>
                  <w:t>1</w:t>
                </w:r>
                <w:r w:rsidRPr="00664BF6">
                  <w:rPr>
                    <w:rFonts w:hint="eastAsia"/>
                  </w:rPr>
                  <w:t>）玩游戏</w:t>
                </w:r>
                <w:r w:rsidR="003221C1">
                  <w:rPr>
                    <w:rFonts w:hint="eastAsia"/>
                  </w:rPr>
                  <w:t>。</w:t>
                </w:r>
              </w:p>
              <w:p w:rsidR="003221C1" w:rsidRDefault="00664BF6" w:rsidP="003221C1">
                <w:pPr>
                  <w:pStyle w:val="ab"/>
                  <w:ind w:firstLine="480"/>
                </w:pPr>
                <w:r w:rsidRPr="00664BF6">
                  <w:rPr>
                    <w:rFonts w:hint="eastAsia"/>
                  </w:rPr>
                  <w:t>（</w:t>
                </w:r>
                <w:r w:rsidRPr="00664BF6">
                  <w:rPr>
                    <w:rFonts w:hint="eastAsia"/>
                  </w:rPr>
                  <w:t>2</w:t>
                </w:r>
                <w:r w:rsidRPr="00664BF6">
                  <w:rPr>
                    <w:rFonts w:hint="eastAsia"/>
                  </w:rPr>
                  <w:t>）了解游戏策划的流程与细节</w:t>
                </w:r>
                <w:r w:rsidR="003221C1">
                  <w:rPr>
                    <w:rFonts w:hint="eastAsia"/>
                  </w:rPr>
                  <w:t>。</w:t>
                </w:r>
              </w:p>
              <w:p w:rsidR="00363FEE" w:rsidRPr="00363FEE" w:rsidRDefault="003221C1" w:rsidP="003221C1">
                <w:pPr>
                  <w:pStyle w:val="ab"/>
                  <w:ind w:firstLine="480"/>
                </w:pPr>
                <w:r w:rsidRPr="003221C1">
                  <w:rPr>
                    <w:rFonts w:hint="eastAsia"/>
                  </w:rPr>
                  <w:t>（</w:t>
                </w:r>
                <w:r w:rsidRPr="003221C1">
                  <w:rPr>
                    <w:rFonts w:hint="eastAsia"/>
                  </w:rPr>
                  <w:t>3</w:t>
                </w:r>
                <w:r w:rsidRPr="003221C1">
                  <w:rPr>
                    <w:rFonts w:hint="eastAsia"/>
                  </w:rPr>
                  <w:t>）熟练掌握实现</w:t>
                </w:r>
                <w:r w:rsidRPr="003221C1">
                  <w:rPr>
                    <w:rFonts w:hint="eastAsia"/>
                  </w:rPr>
                  <w:t>MMORPG</w:t>
                </w:r>
                <w:r w:rsidRPr="003221C1">
                  <w:rPr>
                    <w:rFonts w:hint="eastAsia"/>
                  </w:rPr>
                  <w:t>游戏所需要的引擎技术</w:t>
                </w:r>
                <w:r>
                  <w:rPr>
                    <w:rFonts w:hint="eastAsia"/>
                  </w:rPr>
                  <w:t>。</w:t>
                </w:r>
              </w:p>
            </w:sdtContent>
          </w:sdt>
        </w:tc>
      </w:tr>
      <w:tr w:rsidR="00E53EA0" w:rsidRPr="00572448" w:rsidTr="00572448">
        <w:trPr>
          <w:trHeight w:val="1701"/>
          <w:jc w:val="center"/>
        </w:trPr>
        <w:tc>
          <w:tcPr>
            <w:tcW w:w="986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53EA0" w:rsidRPr="00572448" w:rsidRDefault="00A010F1" w:rsidP="00572448">
            <w:pPr>
              <w:snapToGrid w:val="0"/>
              <w:rPr>
                <w:rFonts w:eastAsia="华文中宋"/>
                <w:sz w:val="24"/>
              </w:rPr>
            </w:pPr>
            <w:r w:rsidRPr="00572448">
              <w:rPr>
                <w:rFonts w:eastAsia="华文中宋" w:hint="eastAsia"/>
                <w:sz w:val="24"/>
              </w:rPr>
              <w:t>工作进度安排</w:t>
            </w:r>
            <w:r w:rsidR="00E53EA0" w:rsidRPr="00572448">
              <w:rPr>
                <w:rFonts w:eastAsia="华文中宋" w:hint="eastAsia"/>
                <w:sz w:val="24"/>
              </w:rPr>
              <w:t>：</w:t>
            </w:r>
          </w:p>
          <w:p w:rsidR="00A010F1" w:rsidRDefault="00A010F1" w:rsidP="00572448">
            <w:pPr>
              <w:snapToGrid w:val="0"/>
              <w:rPr>
                <w:rFonts w:eastAsia="华文中宋"/>
                <w:sz w:val="24"/>
              </w:rPr>
            </w:pPr>
          </w:p>
          <w:p w:rsidR="00550A75" w:rsidRPr="00572448" w:rsidRDefault="00550A75" w:rsidP="00572448">
            <w:pPr>
              <w:snapToGrid w:val="0"/>
              <w:rPr>
                <w:rFonts w:eastAsia="华文中宋"/>
                <w:sz w:val="24"/>
              </w:rPr>
            </w:pPr>
          </w:p>
          <w:p w:rsidR="00530A86" w:rsidRPr="000F51D3" w:rsidRDefault="00530A86" w:rsidP="005D3F44">
            <w:pPr>
              <w:widowControl/>
              <w:tabs>
                <w:tab w:val="left" w:pos="916"/>
                <w:tab w:val="left" w:pos="1869"/>
                <w:tab w:val="left" w:pos="4261"/>
                <w:tab w:val="left" w:pos="5413"/>
                <w:tab w:val="left" w:pos="6547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color w:val="000000"/>
                <w:kern w:val="0"/>
                <w:sz w:val="24"/>
              </w:rPr>
            </w:pPr>
            <w:r w:rsidRPr="000F51D3">
              <w:rPr>
                <w:color w:val="000000"/>
                <w:kern w:val="0"/>
                <w:sz w:val="24"/>
              </w:rPr>
              <w:t>接受任务</w:t>
            </w:r>
            <w:r w:rsidR="00794585">
              <w:rPr>
                <w:rFonts w:hint="eastAsia"/>
                <w:color w:val="000000"/>
                <w:kern w:val="0"/>
                <w:sz w:val="24"/>
              </w:rPr>
              <w:t>：</w:t>
            </w:r>
            <w:r w:rsidR="005D3F44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  <w:rFonts w:hint="eastAsia"/>
                </w:rPr>
                <w:id w:val="-319270461"/>
                <w:lock w:val="sdtLocked"/>
                <w:placeholder>
                  <w:docPart w:val="2217761BD9F04ABCAE5A859E305726AA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F45229" w:rsidRPr="00F45229">
                  <w:t>10</w:t>
                </w:r>
                <w:r w:rsidR="00F45229" w:rsidRPr="00F45229">
                  <w:t>月</w:t>
                </w:r>
                <w:r w:rsidR="00F45229" w:rsidRPr="00F45229">
                  <w:rPr>
                    <w:rFonts w:hint="eastAsia"/>
                  </w:rPr>
                  <w:t>15</w:t>
                </w:r>
                <w:r w:rsidR="00F45229" w:rsidRPr="00F45229">
                  <w:rPr>
                    <w:rFonts w:hint="eastAsia"/>
                  </w:rPr>
                  <w:t>日</w:t>
                </w:r>
              </w:sdtContent>
            </w:sdt>
            <w:r w:rsidR="005D3F44">
              <w:rPr>
                <w:rStyle w:val="Char2"/>
              </w:rPr>
              <w:tab/>
            </w:r>
            <w:r w:rsidRPr="000F51D3">
              <w:rPr>
                <w:color w:val="000000"/>
                <w:kern w:val="0"/>
                <w:sz w:val="24"/>
              </w:rPr>
              <w:t>——</w:t>
            </w:r>
            <w:r w:rsidR="005D3F44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626596994"/>
                <w:lock w:val="sdtLocked"/>
                <w:placeholder>
                  <w:docPart w:val="C5CA3897E3244C3182B33779049BE8BC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4542D6" w:rsidRPr="00B50B4B">
                  <w:rPr>
                    <w:rStyle w:val="ac"/>
                    <w:rFonts w:hint="eastAsia"/>
                    <w:sz w:val="24"/>
                  </w:rPr>
                  <w:t>12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月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10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日</w:t>
                </w:r>
              </w:sdtContent>
            </w:sdt>
            <w:r w:rsidR="004542D6" w:rsidRPr="000F51D3">
              <w:rPr>
                <w:color w:val="000000"/>
                <w:kern w:val="0"/>
                <w:sz w:val="24"/>
              </w:rPr>
              <w:t xml:space="preserve"> </w:t>
            </w:r>
          </w:p>
          <w:p w:rsidR="00530A86" w:rsidRPr="000F51D3" w:rsidRDefault="00530A86" w:rsidP="005D3F44">
            <w:pPr>
              <w:widowControl/>
              <w:tabs>
                <w:tab w:val="left" w:pos="916"/>
                <w:tab w:val="left" w:pos="1869"/>
                <w:tab w:val="left" w:pos="3712"/>
                <w:tab w:val="left" w:pos="4279"/>
                <w:tab w:val="left" w:pos="5413"/>
                <w:tab w:val="left" w:pos="683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color w:val="000000"/>
                <w:kern w:val="0"/>
                <w:sz w:val="24"/>
              </w:rPr>
            </w:pPr>
            <w:r w:rsidRPr="000F51D3">
              <w:rPr>
                <w:color w:val="000000"/>
                <w:kern w:val="0"/>
                <w:sz w:val="24"/>
              </w:rPr>
              <w:t>开题报告</w:t>
            </w:r>
            <w:r w:rsidR="005D3F44">
              <w:rPr>
                <w:rFonts w:hint="eastAsia"/>
                <w:color w:val="000000"/>
                <w:kern w:val="0"/>
                <w:sz w:val="24"/>
              </w:rPr>
              <w:t>：</w:t>
            </w:r>
            <w:r w:rsidR="005D3F44" w:rsidRPr="00B50B4B">
              <w:rPr>
                <w:kern w:val="0"/>
                <w:sz w:val="24"/>
              </w:rPr>
              <w:tab/>
            </w:r>
            <w:sdt>
              <w:sdtPr>
                <w:rPr>
                  <w:rStyle w:val="Char2"/>
                  <w:color w:val="auto"/>
                </w:rPr>
                <w:id w:val="506558735"/>
                <w:lock w:val="sdtLocked"/>
                <w:placeholder>
                  <w:docPart w:val="B130EC08C95C43CC8F303DB760CD833F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kern w:val="0"/>
                  <w:sz w:val="21"/>
                </w:rPr>
              </w:sdtEndPr>
              <w:sdtContent>
                <w:r w:rsidR="00F45229" w:rsidRPr="00F45229">
                  <w:rPr>
                    <w:rStyle w:val="ac"/>
                  </w:rPr>
                  <w:t>12</w:t>
                </w:r>
                <w:r w:rsidR="00F45229" w:rsidRPr="00F45229">
                  <w:rPr>
                    <w:rStyle w:val="ac"/>
                    <w:rFonts w:hint="eastAsia"/>
                  </w:rPr>
                  <w:t>月</w:t>
                </w:r>
                <w:r w:rsidR="00F45229" w:rsidRPr="00F45229">
                  <w:rPr>
                    <w:rStyle w:val="ac"/>
                    <w:rFonts w:hint="eastAsia"/>
                  </w:rPr>
                  <w:t>10</w:t>
                </w:r>
                <w:r w:rsidR="00F45229" w:rsidRPr="00F45229">
                  <w:rPr>
                    <w:rStyle w:val="ac"/>
                    <w:rFonts w:hint="eastAsia"/>
                  </w:rPr>
                  <w:t>日</w:t>
                </w:r>
              </w:sdtContent>
            </w:sdt>
            <w:r w:rsidR="005D3F44">
              <w:rPr>
                <w:color w:val="000000"/>
                <w:kern w:val="0"/>
                <w:sz w:val="24"/>
              </w:rPr>
              <w:tab/>
            </w:r>
            <w:r w:rsidRPr="000F51D3">
              <w:rPr>
                <w:color w:val="000000"/>
                <w:kern w:val="0"/>
                <w:sz w:val="24"/>
              </w:rPr>
              <w:t>——</w:t>
            </w:r>
            <w:r w:rsidR="005D3F44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-325985121"/>
                <w:lock w:val="sdtLocked"/>
                <w:placeholder>
                  <w:docPart w:val="8CF7367D9EB94DC3AC6ABF64F7CC0EFD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B50B4B">
                  <w:rPr>
                    <w:rStyle w:val="ac"/>
                    <w:sz w:val="24"/>
                  </w:rPr>
                  <w:t>1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月</w:t>
                </w:r>
                <w:r w:rsidR="00B50B4B">
                  <w:rPr>
                    <w:rStyle w:val="ac"/>
                    <w:rFonts w:hint="eastAsia"/>
                    <w:sz w:val="24"/>
                  </w:rPr>
                  <w:t>6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日</w:t>
                </w:r>
              </w:sdtContent>
            </w:sdt>
          </w:p>
          <w:p w:rsidR="00530A86" w:rsidRPr="000F51D3" w:rsidRDefault="00530A86" w:rsidP="00794585">
            <w:pPr>
              <w:widowControl/>
              <w:tabs>
                <w:tab w:val="left" w:pos="916"/>
                <w:tab w:val="left" w:pos="1869"/>
                <w:tab w:val="left" w:pos="3712"/>
                <w:tab w:val="left" w:pos="4279"/>
                <w:tab w:val="left" w:pos="5413"/>
                <w:tab w:val="left" w:pos="6547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color w:val="000000"/>
                <w:kern w:val="0"/>
                <w:sz w:val="24"/>
              </w:rPr>
            </w:pPr>
            <w:r w:rsidRPr="000F51D3">
              <w:rPr>
                <w:color w:val="000000"/>
                <w:kern w:val="0"/>
                <w:sz w:val="24"/>
              </w:rPr>
              <w:t>实施研究</w:t>
            </w:r>
            <w:r w:rsidR="005D3F44">
              <w:rPr>
                <w:rFonts w:hint="eastAsia"/>
                <w:color w:val="000000"/>
                <w:kern w:val="0"/>
                <w:sz w:val="24"/>
              </w:rPr>
              <w:t>：</w:t>
            </w:r>
            <w:r w:rsidR="005D3F44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177089773"/>
                <w:lock w:val="sdtLocked"/>
                <w:placeholder>
                  <w:docPart w:val="805EA5BC7DAB4ED9907643DED3F3E2A7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F45229" w:rsidRPr="00F45229">
                  <w:rPr>
                    <w:rStyle w:val="ac"/>
                  </w:rPr>
                  <w:t>1</w:t>
                </w:r>
                <w:r w:rsidR="00F45229" w:rsidRPr="00F45229">
                  <w:rPr>
                    <w:rStyle w:val="ac"/>
                    <w:rFonts w:hint="eastAsia"/>
                  </w:rPr>
                  <w:t>月</w:t>
                </w:r>
                <w:r w:rsidR="00F45229" w:rsidRPr="00F45229">
                  <w:rPr>
                    <w:rStyle w:val="ac"/>
                    <w:rFonts w:hint="eastAsia"/>
                  </w:rPr>
                  <w:t>6</w:t>
                </w:r>
                <w:r w:rsidR="00F45229" w:rsidRPr="00F45229">
                  <w:rPr>
                    <w:rStyle w:val="ac"/>
                    <w:rFonts w:hint="eastAsia"/>
                  </w:rPr>
                  <w:t>日</w:t>
                </w:r>
              </w:sdtContent>
            </w:sdt>
            <w:r w:rsidR="004542D6">
              <w:rPr>
                <w:vanish/>
                <w:kern w:val="0"/>
                <w:sz w:val="24"/>
              </w:rPr>
              <w:tab/>
            </w:r>
            <w:r w:rsidRPr="000F51D3">
              <w:rPr>
                <w:color w:val="000000"/>
                <w:kern w:val="0"/>
                <w:sz w:val="24"/>
              </w:rPr>
              <w:t>——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1297017930"/>
                <w:lock w:val="sdtLocked"/>
                <w:placeholder>
                  <w:docPart w:val="790997F510934F2FBE0811BC7D2C1275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F45229" w:rsidRPr="00F45229">
                  <w:rPr>
                    <w:rStyle w:val="ac"/>
                  </w:rPr>
                  <w:t>4</w:t>
                </w:r>
                <w:r w:rsidR="00F45229" w:rsidRPr="00F45229">
                  <w:rPr>
                    <w:rStyle w:val="ac"/>
                    <w:rFonts w:hint="eastAsia"/>
                  </w:rPr>
                  <w:t>月</w:t>
                </w:r>
                <w:r w:rsidR="00F45229" w:rsidRPr="00F45229">
                  <w:rPr>
                    <w:rStyle w:val="ac"/>
                    <w:rFonts w:hint="eastAsia"/>
                  </w:rPr>
                  <w:t>2</w:t>
                </w:r>
                <w:r w:rsidR="00F45229" w:rsidRPr="00F45229">
                  <w:rPr>
                    <w:rStyle w:val="ac"/>
                  </w:rPr>
                  <w:t>0</w:t>
                </w:r>
                <w:r w:rsidR="00F45229" w:rsidRPr="00F45229">
                  <w:rPr>
                    <w:rStyle w:val="ac"/>
                    <w:rFonts w:hint="eastAsia"/>
                  </w:rPr>
                  <w:t>日</w:t>
                </w:r>
              </w:sdtContent>
            </w:sdt>
          </w:p>
          <w:p w:rsidR="00530A86" w:rsidRPr="000F51D3" w:rsidRDefault="00530A86" w:rsidP="004542D6">
            <w:pPr>
              <w:widowControl/>
              <w:tabs>
                <w:tab w:val="left" w:pos="916"/>
                <w:tab w:val="left" w:pos="1869"/>
                <w:tab w:val="left" w:pos="3712"/>
                <w:tab w:val="left" w:pos="4279"/>
                <w:tab w:val="left" w:pos="5413"/>
                <w:tab w:val="left" w:pos="6547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color w:val="000000"/>
                <w:kern w:val="0"/>
                <w:sz w:val="24"/>
              </w:rPr>
            </w:pPr>
            <w:r w:rsidRPr="000F51D3">
              <w:rPr>
                <w:color w:val="000000"/>
                <w:kern w:val="0"/>
                <w:sz w:val="24"/>
              </w:rPr>
              <w:t>完成初稿</w:t>
            </w:r>
            <w:r w:rsidR="004542D6">
              <w:rPr>
                <w:rFonts w:hint="eastAsia"/>
                <w:color w:val="000000"/>
                <w:kern w:val="0"/>
                <w:sz w:val="24"/>
              </w:rPr>
              <w:t>：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1125037506"/>
                <w:lock w:val="sdtLocked"/>
                <w:placeholder>
                  <w:docPart w:val="F50235C2EDF94C2A8C644B2726C56C04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F45229" w:rsidRPr="00F45229">
                  <w:rPr>
                    <w:rStyle w:val="ac"/>
                  </w:rPr>
                  <w:t>4</w:t>
                </w:r>
                <w:r w:rsidR="00F45229" w:rsidRPr="00F45229">
                  <w:rPr>
                    <w:rStyle w:val="ac"/>
                    <w:rFonts w:hint="eastAsia"/>
                  </w:rPr>
                  <w:t>月</w:t>
                </w:r>
                <w:r w:rsidR="00F45229" w:rsidRPr="00F45229">
                  <w:rPr>
                    <w:rStyle w:val="ac"/>
                    <w:rFonts w:hint="eastAsia"/>
                  </w:rPr>
                  <w:t>2</w:t>
                </w:r>
                <w:r w:rsidR="00F45229" w:rsidRPr="00F45229">
                  <w:rPr>
                    <w:rStyle w:val="ac"/>
                  </w:rPr>
                  <w:t>0</w:t>
                </w:r>
                <w:r w:rsidR="00F45229" w:rsidRPr="00F45229">
                  <w:rPr>
                    <w:rStyle w:val="ac"/>
                    <w:rFonts w:hint="eastAsia"/>
                  </w:rPr>
                  <w:t>日</w:t>
                </w:r>
              </w:sdtContent>
            </w:sdt>
            <w:r w:rsidR="004542D6">
              <w:rPr>
                <w:color w:val="000000"/>
                <w:kern w:val="0"/>
                <w:sz w:val="24"/>
              </w:rPr>
              <w:tab/>
            </w:r>
            <w:r w:rsidRPr="000F51D3">
              <w:rPr>
                <w:color w:val="000000"/>
                <w:kern w:val="0"/>
                <w:sz w:val="24"/>
              </w:rPr>
              <w:t>——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166525313"/>
                <w:lock w:val="sdtLocked"/>
                <w:placeholder>
                  <w:docPart w:val="3AAD66FBEB884E58A4D5A405FF7BDCE3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4542D6" w:rsidRPr="00B50B4B">
                  <w:rPr>
                    <w:rStyle w:val="ac"/>
                    <w:sz w:val="24"/>
                  </w:rPr>
                  <w:t>5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月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10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日</w:t>
                </w:r>
              </w:sdtContent>
            </w:sdt>
          </w:p>
          <w:p w:rsidR="00530A86" w:rsidRPr="000F51D3" w:rsidRDefault="00530A86" w:rsidP="004542D6">
            <w:pPr>
              <w:widowControl/>
              <w:tabs>
                <w:tab w:val="left" w:pos="916"/>
                <w:tab w:val="left" w:pos="1869"/>
                <w:tab w:val="left" w:pos="3712"/>
                <w:tab w:val="left" w:pos="4279"/>
                <w:tab w:val="left" w:pos="5413"/>
                <w:tab w:val="left" w:pos="6547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color w:val="000000"/>
                <w:kern w:val="0"/>
                <w:sz w:val="24"/>
              </w:rPr>
            </w:pPr>
            <w:r w:rsidRPr="000F51D3">
              <w:rPr>
                <w:color w:val="000000"/>
                <w:kern w:val="0"/>
                <w:sz w:val="24"/>
              </w:rPr>
              <w:t>修改定稿</w:t>
            </w:r>
            <w:r w:rsidR="004542D6">
              <w:rPr>
                <w:rFonts w:hint="eastAsia"/>
                <w:color w:val="000000"/>
                <w:kern w:val="0"/>
                <w:sz w:val="24"/>
              </w:rPr>
              <w:t>：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247166887"/>
                <w:lock w:val="sdtLocked"/>
                <w:placeholder>
                  <w:docPart w:val="5EC1867D5F73435E9DAB5B78E5BBED4E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F45229" w:rsidRPr="00F45229">
                  <w:rPr>
                    <w:rStyle w:val="ac"/>
                  </w:rPr>
                  <w:t>5</w:t>
                </w:r>
                <w:r w:rsidR="00F45229" w:rsidRPr="00F45229">
                  <w:rPr>
                    <w:rStyle w:val="ac"/>
                    <w:rFonts w:hint="eastAsia"/>
                  </w:rPr>
                  <w:t>月</w:t>
                </w:r>
                <w:r w:rsidR="00F45229" w:rsidRPr="00F45229">
                  <w:rPr>
                    <w:rStyle w:val="ac"/>
                    <w:rFonts w:hint="eastAsia"/>
                  </w:rPr>
                  <w:t>10</w:t>
                </w:r>
                <w:r w:rsidR="00F45229" w:rsidRPr="00F45229">
                  <w:rPr>
                    <w:rStyle w:val="ac"/>
                    <w:rFonts w:hint="eastAsia"/>
                  </w:rPr>
                  <w:t>日</w:t>
                </w:r>
              </w:sdtContent>
            </w:sdt>
            <w:r w:rsidR="004542D6">
              <w:rPr>
                <w:color w:val="000000"/>
                <w:kern w:val="0"/>
                <w:sz w:val="24"/>
              </w:rPr>
              <w:tab/>
            </w:r>
            <w:r w:rsidRPr="000F51D3">
              <w:rPr>
                <w:color w:val="000000"/>
                <w:kern w:val="0"/>
                <w:sz w:val="24"/>
              </w:rPr>
              <w:t>——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1928463703"/>
                <w:lock w:val="sdtLocked"/>
                <w:placeholder>
                  <w:docPart w:val="63D68A908DAF418AB15EBD973B7D0F47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4542D6" w:rsidRPr="00B50B4B">
                  <w:rPr>
                    <w:rStyle w:val="ac"/>
                    <w:sz w:val="24"/>
                  </w:rPr>
                  <w:t>5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月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2</w:t>
                </w:r>
                <w:r w:rsidR="004542D6" w:rsidRPr="00B50B4B">
                  <w:rPr>
                    <w:rStyle w:val="ac"/>
                    <w:sz w:val="24"/>
                  </w:rPr>
                  <w:t>0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日</w:t>
                </w:r>
              </w:sdtContent>
            </w:sdt>
          </w:p>
          <w:p w:rsidR="00794585" w:rsidRDefault="00530A86" w:rsidP="004542D6">
            <w:pPr>
              <w:widowControl/>
              <w:tabs>
                <w:tab w:val="left" w:pos="916"/>
                <w:tab w:val="left" w:pos="1869"/>
                <w:tab w:val="left" w:pos="3712"/>
                <w:tab w:val="left" w:pos="4279"/>
                <w:tab w:val="left" w:pos="5413"/>
                <w:tab w:val="left" w:pos="6547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color w:val="000000"/>
                <w:kern w:val="0"/>
                <w:sz w:val="24"/>
              </w:rPr>
            </w:pPr>
            <w:r w:rsidRPr="000F51D3">
              <w:rPr>
                <w:color w:val="000000"/>
                <w:kern w:val="0"/>
                <w:sz w:val="24"/>
              </w:rPr>
              <w:t>成绩评定</w:t>
            </w:r>
            <w:r w:rsidR="004542D6">
              <w:rPr>
                <w:rFonts w:hint="eastAsia"/>
                <w:color w:val="000000"/>
                <w:kern w:val="0"/>
                <w:sz w:val="24"/>
              </w:rPr>
              <w:t>：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206772238"/>
                <w:lock w:val="sdtLocked"/>
                <w:placeholder>
                  <w:docPart w:val="58C5EC89B82F4457B04539BC84A4922C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F45229" w:rsidRPr="00F45229">
                  <w:rPr>
                    <w:rStyle w:val="ac"/>
                  </w:rPr>
                  <w:t>5</w:t>
                </w:r>
                <w:r w:rsidR="00F45229" w:rsidRPr="00F45229">
                  <w:rPr>
                    <w:rStyle w:val="ac"/>
                    <w:rFonts w:hint="eastAsia"/>
                  </w:rPr>
                  <w:t>月</w:t>
                </w:r>
                <w:r w:rsidR="00F45229" w:rsidRPr="00F45229">
                  <w:rPr>
                    <w:rStyle w:val="ac"/>
                    <w:rFonts w:hint="eastAsia"/>
                  </w:rPr>
                  <w:t>2</w:t>
                </w:r>
                <w:r w:rsidR="00F45229" w:rsidRPr="00F45229">
                  <w:rPr>
                    <w:rStyle w:val="ac"/>
                  </w:rPr>
                  <w:t>0</w:t>
                </w:r>
                <w:r w:rsidR="00F45229" w:rsidRPr="00F45229">
                  <w:rPr>
                    <w:rStyle w:val="ac"/>
                    <w:rFonts w:hint="eastAsia"/>
                  </w:rPr>
                  <w:t>日</w:t>
                </w:r>
              </w:sdtContent>
            </w:sdt>
            <w:r w:rsidR="004542D6">
              <w:rPr>
                <w:color w:val="000000"/>
                <w:kern w:val="0"/>
                <w:sz w:val="24"/>
              </w:rPr>
              <w:tab/>
            </w:r>
            <w:r w:rsidRPr="000F51D3">
              <w:rPr>
                <w:color w:val="000000"/>
                <w:kern w:val="0"/>
                <w:sz w:val="24"/>
              </w:rPr>
              <w:t>——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94138941"/>
                <w:lock w:val="sdtLocked"/>
                <w:placeholder>
                  <w:docPart w:val="C10FC31648DE4013801B550F0E5A6F0F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F45229" w:rsidRPr="00F45229">
                  <w:rPr>
                    <w:rStyle w:val="ac"/>
                  </w:rPr>
                  <w:t>6</w:t>
                </w:r>
                <w:r w:rsidR="00F45229" w:rsidRPr="00F45229">
                  <w:rPr>
                    <w:rStyle w:val="ac"/>
                    <w:rFonts w:hint="eastAsia"/>
                  </w:rPr>
                  <w:t>月</w:t>
                </w:r>
                <w:r w:rsidR="00F45229" w:rsidRPr="00F45229">
                  <w:rPr>
                    <w:rStyle w:val="ac"/>
                    <w:rFonts w:hint="eastAsia"/>
                  </w:rPr>
                  <w:t>1</w:t>
                </w:r>
                <w:r w:rsidR="00F45229" w:rsidRPr="00F45229">
                  <w:rPr>
                    <w:rStyle w:val="ac"/>
                    <w:rFonts w:hint="eastAsia"/>
                  </w:rPr>
                  <w:t>日</w:t>
                </w:r>
              </w:sdtContent>
            </w:sdt>
          </w:p>
          <w:p w:rsidR="00530A86" w:rsidRPr="00794585" w:rsidRDefault="00530A86" w:rsidP="004542D6">
            <w:pPr>
              <w:widowControl/>
              <w:tabs>
                <w:tab w:val="left" w:pos="916"/>
                <w:tab w:val="left" w:pos="1869"/>
                <w:tab w:val="left" w:pos="3712"/>
                <w:tab w:val="left" w:pos="4279"/>
                <w:tab w:val="left" w:pos="5413"/>
                <w:tab w:val="left" w:pos="6547"/>
                <w:tab w:val="left" w:pos="8244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color w:val="000000"/>
                <w:kern w:val="0"/>
                <w:sz w:val="24"/>
              </w:rPr>
            </w:pPr>
            <w:r w:rsidRPr="000F51D3">
              <w:rPr>
                <w:color w:val="000000"/>
                <w:kern w:val="0"/>
                <w:sz w:val="24"/>
              </w:rPr>
              <w:t>答</w:t>
            </w:r>
            <w:r w:rsidRPr="000F51D3">
              <w:rPr>
                <w:color w:val="000000"/>
                <w:kern w:val="0"/>
                <w:sz w:val="24"/>
              </w:rPr>
              <w:t xml:space="preserve">    </w:t>
            </w:r>
            <w:r w:rsidRPr="000F51D3">
              <w:rPr>
                <w:color w:val="000000"/>
                <w:kern w:val="0"/>
                <w:sz w:val="24"/>
              </w:rPr>
              <w:t>辩</w:t>
            </w:r>
            <w:r w:rsidR="004542D6">
              <w:rPr>
                <w:rFonts w:hint="eastAsia"/>
                <w:color w:val="000000"/>
                <w:kern w:val="0"/>
                <w:sz w:val="24"/>
              </w:rPr>
              <w:t>：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1481955598"/>
                <w:lock w:val="sdtLocked"/>
                <w:placeholder>
                  <w:docPart w:val="AC93A1C052D04E8BB77B90C3C2157CCF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4542D6" w:rsidRPr="00B50B4B">
                  <w:rPr>
                    <w:rStyle w:val="ac"/>
                    <w:sz w:val="24"/>
                  </w:rPr>
                  <w:t>6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月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1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日</w:t>
                </w:r>
              </w:sdtContent>
            </w:sdt>
            <w:r w:rsidR="004542D6">
              <w:rPr>
                <w:color w:val="000000"/>
                <w:kern w:val="0"/>
                <w:sz w:val="24"/>
              </w:rPr>
              <w:tab/>
            </w:r>
            <w:r w:rsidRPr="000F51D3">
              <w:rPr>
                <w:color w:val="000000"/>
                <w:kern w:val="0"/>
                <w:sz w:val="24"/>
              </w:rPr>
              <w:t>——</w:t>
            </w:r>
            <w:r w:rsidR="004542D6">
              <w:rPr>
                <w:color w:val="000000"/>
                <w:kern w:val="0"/>
                <w:sz w:val="24"/>
              </w:rPr>
              <w:tab/>
            </w:r>
            <w:sdt>
              <w:sdtPr>
                <w:rPr>
                  <w:rStyle w:val="Char2"/>
                </w:rPr>
                <w:id w:val="-1662449467"/>
                <w:lock w:val="sdtLocked"/>
                <w:placeholder>
                  <w:docPart w:val="5D408FAE42EC4125844C6410E4C99D39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color w:val="auto"/>
                  <w:kern w:val="0"/>
                  <w:sz w:val="21"/>
                </w:rPr>
              </w:sdtEndPr>
              <w:sdtContent>
                <w:r w:rsidR="004542D6" w:rsidRPr="00B50B4B">
                  <w:rPr>
                    <w:rStyle w:val="ac"/>
                    <w:sz w:val="24"/>
                  </w:rPr>
                  <w:t>6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月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12</w:t>
                </w:r>
                <w:r w:rsidR="004542D6" w:rsidRPr="00B50B4B">
                  <w:rPr>
                    <w:rStyle w:val="ac"/>
                    <w:rFonts w:hint="eastAsia"/>
                    <w:sz w:val="24"/>
                  </w:rPr>
                  <w:t>日</w:t>
                </w:r>
              </w:sdtContent>
            </w:sdt>
          </w:p>
          <w:p w:rsidR="00794585" w:rsidRPr="00572448" w:rsidRDefault="00794585" w:rsidP="00572448">
            <w:pPr>
              <w:snapToGrid w:val="0"/>
              <w:rPr>
                <w:rFonts w:eastAsia="华文中宋"/>
                <w:sz w:val="24"/>
              </w:rPr>
            </w:pPr>
          </w:p>
        </w:tc>
      </w:tr>
      <w:tr w:rsidR="00C5479A" w:rsidRPr="00572448" w:rsidTr="00871199">
        <w:trPr>
          <w:trHeight w:val="800"/>
          <w:jc w:val="center"/>
        </w:trPr>
        <w:tc>
          <w:tcPr>
            <w:tcW w:w="986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479A" w:rsidRPr="00572448" w:rsidRDefault="00C5479A" w:rsidP="008E2005">
            <w:pPr>
              <w:tabs>
                <w:tab w:val="right" w:pos="9406"/>
              </w:tabs>
              <w:snapToGrid w:val="0"/>
              <w:rPr>
                <w:rFonts w:eastAsia="华文中宋" w:hAnsi="华文中宋"/>
                <w:sz w:val="24"/>
              </w:rPr>
            </w:pPr>
            <w:r w:rsidRPr="00572448">
              <w:rPr>
                <w:rFonts w:eastAsia="华文中宋" w:hAnsi="华文中宋"/>
                <w:sz w:val="24"/>
              </w:rPr>
              <w:t>（以上内容由学生在教师指导下填写）</w:t>
            </w:r>
            <w:r w:rsidRPr="00572448">
              <w:rPr>
                <w:rFonts w:eastAsia="华文中宋"/>
                <w:sz w:val="24"/>
              </w:rPr>
              <w:t xml:space="preserve">     </w:t>
            </w:r>
            <w:r w:rsidRPr="00572448">
              <w:rPr>
                <w:rFonts w:eastAsia="华文中宋" w:hAnsi="华文中宋"/>
                <w:sz w:val="24"/>
              </w:rPr>
              <w:t>学生签字：</w:t>
            </w:r>
            <w:r w:rsidR="008E2005">
              <w:rPr>
                <w:rFonts w:eastAsia="华文中宋" w:hAnsi="华文中宋"/>
                <w:sz w:val="24"/>
              </w:rPr>
              <w:tab/>
            </w:r>
            <w:sdt>
              <w:sdtPr>
                <w:rPr>
                  <w:rStyle w:val="Char2"/>
                </w:rPr>
                <w:alias w:val="提交日期"/>
                <w:tag w:val="提交日期"/>
                <w:id w:val="-413476257"/>
                <w:lock w:val="sdtLocked"/>
                <w:placeholder>
                  <w:docPart w:val="FB20E946A7EE4326ACC59B8485990209"/>
                </w:placeholder>
                <w:showingPlcHdr/>
                <w:date w:fullDate="2018-05-11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eastAsia="华文中宋" w:hAnsi="华文中宋"/>
                  <w:color w:val="auto"/>
                  <w:sz w:val="21"/>
                </w:rPr>
              </w:sdtEndPr>
              <w:sdtContent>
                <w:r w:rsidR="00290070" w:rsidRPr="00290070">
                  <w:rPr>
                    <w:rStyle w:val="ac"/>
                    <w:rFonts w:hint="eastAsia"/>
                  </w:rPr>
                  <w:t>一开、二开提交日期不同</w:t>
                </w:r>
              </w:sdtContent>
            </w:sdt>
          </w:p>
        </w:tc>
      </w:tr>
      <w:tr w:rsidR="00014CF3" w:rsidRPr="00572448" w:rsidTr="00572448">
        <w:trPr>
          <w:trHeight w:val="879"/>
          <w:jc w:val="center"/>
        </w:trPr>
        <w:tc>
          <w:tcPr>
            <w:tcW w:w="231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CF3" w:rsidRPr="00572448" w:rsidRDefault="00014CF3" w:rsidP="00572448">
            <w:pPr>
              <w:snapToGrid w:val="0"/>
              <w:ind w:firstLineChars="100" w:firstLine="240"/>
              <w:rPr>
                <w:rFonts w:eastAsia="华文中宋" w:hAnsi="华文中宋"/>
                <w:sz w:val="24"/>
              </w:rPr>
            </w:pPr>
            <w:r w:rsidRPr="00572448">
              <w:rPr>
                <w:rFonts w:eastAsia="华文中宋" w:hAnsi="华文中宋" w:hint="eastAsia"/>
                <w:sz w:val="24"/>
              </w:rPr>
              <w:t>指导教师</w:t>
            </w:r>
          </w:p>
          <w:p w:rsidR="00014CF3" w:rsidRPr="00572448" w:rsidRDefault="00014CF3" w:rsidP="00572448">
            <w:pPr>
              <w:snapToGrid w:val="0"/>
              <w:ind w:firstLineChars="100" w:firstLine="240"/>
              <w:rPr>
                <w:rFonts w:eastAsia="华文中宋" w:hAnsi="华文中宋"/>
                <w:sz w:val="24"/>
              </w:rPr>
            </w:pPr>
            <w:r w:rsidRPr="00572448">
              <w:rPr>
                <w:rFonts w:eastAsia="华文中宋" w:hAnsi="华文中宋" w:hint="eastAsia"/>
                <w:sz w:val="24"/>
              </w:rPr>
              <w:t>审核意见</w:t>
            </w:r>
          </w:p>
        </w:tc>
        <w:tc>
          <w:tcPr>
            <w:tcW w:w="7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14CF3" w:rsidRPr="00AE711E" w:rsidRDefault="00AE711E" w:rsidP="00572448">
            <w:pPr>
              <w:widowControl/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同意按开题报告开展毕业设计工作</w:t>
            </w:r>
          </w:p>
          <w:p w:rsidR="00014CF3" w:rsidRPr="00572448" w:rsidRDefault="004A5E0B" w:rsidP="00794585">
            <w:pPr>
              <w:widowControl/>
              <w:tabs>
                <w:tab w:val="right" w:pos="7136"/>
              </w:tabs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 xml:space="preserve">                      </w:t>
            </w:r>
            <w:r w:rsidR="00014CF3" w:rsidRPr="00572448">
              <w:rPr>
                <w:rFonts w:eastAsia="华文中宋" w:hAnsi="华文中宋" w:hint="eastAsia"/>
                <w:sz w:val="24"/>
              </w:rPr>
              <w:t xml:space="preserve">  </w:t>
            </w:r>
            <w:r w:rsidR="00014CF3" w:rsidRPr="00572448">
              <w:rPr>
                <w:rFonts w:eastAsia="华文中宋" w:hAnsi="华文中宋" w:hint="eastAsia"/>
                <w:sz w:val="24"/>
              </w:rPr>
              <w:t>签名：</w:t>
            </w:r>
            <w:r w:rsidR="00794585">
              <w:rPr>
                <w:rFonts w:eastAsia="华文中宋" w:hAnsi="华文中宋"/>
                <w:sz w:val="24"/>
              </w:rPr>
              <w:tab/>
            </w:r>
            <w:sdt>
              <w:sdtPr>
                <w:rPr>
                  <w:rStyle w:val="Char2"/>
                </w:rPr>
                <w:alias w:val="检查日期"/>
                <w:tag w:val="检查日期"/>
                <w:id w:val="-920018750"/>
                <w:lock w:val="sdtLocked"/>
                <w:placeholder>
                  <w:docPart w:val="91AD628A026F4E3A8AC093D40ED1BE29"/>
                </w:placeholder>
                <w:showingPlcHdr/>
                <w:date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eastAsia="华文中宋" w:hAnsi="华文中宋"/>
                  <w:color w:val="auto"/>
                  <w:sz w:val="21"/>
                </w:rPr>
              </w:sdtEndPr>
              <w:sdtContent>
                <w:r w:rsidR="00290070" w:rsidRPr="00290070">
                  <w:rPr>
                    <w:rStyle w:val="ac"/>
                    <w:rFonts w:hint="eastAsia"/>
                  </w:rPr>
                  <w:t>一开、二开提交日期不同</w:t>
                </w:r>
              </w:sdtContent>
            </w:sdt>
          </w:p>
        </w:tc>
      </w:tr>
    </w:tbl>
    <w:p w:rsidR="00B64BD5" w:rsidRPr="005B6B30" w:rsidRDefault="00B64BD5" w:rsidP="00E43582">
      <w:pPr>
        <w:adjustRightInd w:val="0"/>
        <w:snapToGrid w:val="0"/>
        <w:spacing w:line="40" w:lineRule="exact"/>
      </w:pPr>
    </w:p>
    <w:sectPr w:rsidR="00B64BD5" w:rsidRPr="005B6B30" w:rsidSect="00E43582">
      <w:headerReference w:type="default" r:id="rId8"/>
      <w:footerReference w:type="default" r:id="rId9"/>
      <w:pgSz w:w="11906" w:h="16838" w:code="9"/>
      <w:pgMar w:top="1134" w:right="1134" w:bottom="1134" w:left="1134" w:header="851" w:footer="992" w:gutter="0"/>
      <w:pgNumType w:fmt="numberInDash"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E12" w:rsidRDefault="003C7E12">
      <w:r>
        <w:separator/>
      </w:r>
    </w:p>
  </w:endnote>
  <w:endnote w:type="continuationSeparator" w:id="0">
    <w:p w:rsidR="003C7E12" w:rsidRDefault="003C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B88" w:rsidRDefault="00927B88" w:rsidP="00455916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43582">
      <w:rPr>
        <w:rStyle w:val="a8"/>
        <w:noProof/>
      </w:rPr>
      <w:t>- 2 -</w:t>
    </w:r>
    <w:r>
      <w:rPr>
        <w:rStyle w:val="a8"/>
      </w:rPr>
      <w:fldChar w:fldCharType="end"/>
    </w:r>
  </w:p>
  <w:p w:rsidR="00927B88" w:rsidRDefault="00927B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E12" w:rsidRDefault="003C7E12">
      <w:r>
        <w:separator/>
      </w:r>
    </w:p>
  </w:footnote>
  <w:footnote w:type="continuationSeparator" w:id="0">
    <w:p w:rsidR="003C7E12" w:rsidRDefault="003C7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B88" w:rsidRDefault="00927B88" w:rsidP="00826A13">
    <w:pPr>
      <w:pStyle w:val="a9"/>
      <w:pBdr>
        <w:bottom w:val="none" w:sz="0" w:space="0" w:color="auto"/>
      </w:pBdr>
      <w:jc w:val="left"/>
    </w:pPr>
    <w:r>
      <w:rPr>
        <w:rFonts w:hint="eastAsia"/>
      </w:rPr>
      <w:t>SJ0207-2016</w:t>
    </w:r>
    <w:r>
      <w:rPr>
        <w:rFonts w:hint="eastAsia"/>
      </w:rPr>
      <w:t>版</w:t>
    </w:r>
  </w:p>
  <w:p w:rsidR="00927B88" w:rsidRDefault="00927B88" w:rsidP="00826A13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3FE"/>
    <w:multiLevelType w:val="hybridMultilevel"/>
    <w:tmpl w:val="5C0234F8"/>
    <w:lvl w:ilvl="0" w:tplc="36C2FF9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B5232A"/>
    <w:multiLevelType w:val="hybridMultilevel"/>
    <w:tmpl w:val="F11EB2C4"/>
    <w:lvl w:ilvl="0" w:tplc="17F443CA">
      <w:start w:val="1"/>
      <w:numFmt w:val="decimal"/>
      <w:lvlText w:val="%1．"/>
      <w:lvlJc w:val="left"/>
      <w:pPr>
        <w:tabs>
          <w:tab w:val="num" w:pos="814"/>
        </w:tabs>
        <w:ind w:left="0" w:firstLine="454"/>
      </w:pPr>
      <w:rPr>
        <w:rFonts w:hint="eastAsia"/>
      </w:rPr>
    </w:lvl>
    <w:lvl w:ilvl="1" w:tplc="A3AA273A">
      <w:start w:val="1"/>
      <w:numFmt w:val="japaneseCounting"/>
      <w:lvlText w:val="%2、"/>
      <w:lvlJc w:val="left"/>
      <w:pPr>
        <w:tabs>
          <w:tab w:val="num" w:pos="1354"/>
        </w:tabs>
        <w:ind w:left="135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2" w15:restartNumberingAfterBreak="0">
    <w:nsid w:val="05C740E4"/>
    <w:multiLevelType w:val="hybridMultilevel"/>
    <w:tmpl w:val="4D263A80"/>
    <w:lvl w:ilvl="0" w:tplc="17F443CA">
      <w:start w:val="1"/>
      <w:numFmt w:val="decimal"/>
      <w:lvlText w:val="%1．"/>
      <w:lvlJc w:val="left"/>
      <w:pPr>
        <w:tabs>
          <w:tab w:val="num" w:pos="1380"/>
        </w:tabs>
        <w:ind w:left="566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6"/>
        </w:tabs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6"/>
        </w:tabs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6"/>
        </w:tabs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6"/>
        </w:tabs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6"/>
        </w:tabs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6"/>
        </w:tabs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6"/>
        </w:tabs>
        <w:ind w:left="4346" w:hanging="420"/>
      </w:pPr>
    </w:lvl>
  </w:abstractNum>
  <w:abstractNum w:abstractNumId="3" w15:restartNumberingAfterBreak="0">
    <w:nsid w:val="0A982AA7"/>
    <w:multiLevelType w:val="hybridMultilevel"/>
    <w:tmpl w:val="2D50B796"/>
    <w:lvl w:ilvl="0" w:tplc="45567C2E">
      <w:start w:val="1"/>
      <w:numFmt w:val="japaneseCounting"/>
      <w:lvlText w:val="%1、"/>
      <w:lvlJc w:val="left"/>
      <w:pPr>
        <w:tabs>
          <w:tab w:val="num" w:pos="1294"/>
        </w:tabs>
        <w:ind w:left="129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" w15:restartNumberingAfterBreak="0">
    <w:nsid w:val="0CB404EA"/>
    <w:multiLevelType w:val="hybridMultilevel"/>
    <w:tmpl w:val="B590D114"/>
    <w:lvl w:ilvl="0" w:tplc="17F443CA">
      <w:start w:val="1"/>
      <w:numFmt w:val="decimal"/>
      <w:lvlText w:val="%1．"/>
      <w:lvlJc w:val="left"/>
      <w:pPr>
        <w:tabs>
          <w:tab w:val="num" w:pos="900"/>
        </w:tabs>
        <w:ind w:left="86" w:firstLine="454"/>
      </w:pPr>
      <w:rPr>
        <w:rFonts w:hint="eastAsia"/>
      </w:rPr>
    </w:lvl>
    <w:lvl w:ilvl="1" w:tplc="93E4F6A2">
      <w:start w:val="2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291422"/>
    <w:multiLevelType w:val="hybridMultilevel"/>
    <w:tmpl w:val="27EE49A0"/>
    <w:lvl w:ilvl="0" w:tplc="36C2FF9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9EF17C1"/>
    <w:multiLevelType w:val="hybridMultilevel"/>
    <w:tmpl w:val="04BE3702"/>
    <w:lvl w:ilvl="0" w:tplc="E14EEFC4">
      <w:start w:val="2"/>
      <w:numFmt w:val="decimal"/>
      <w:lvlText w:val="%1、"/>
      <w:lvlJc w:val="left"/>
      <w:pPr>
        <w:tabs>
          <w:tab w:val="num" w:pos="1268"/>
        </w:tabs>
        <w:ind w:left="1268" w:hanging="360"/>
      </w:pPr>
      <w:rPr>
        <w:rFonts w:ascii="宋体"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7" w15:restartNumberingAfterBreak="0">
    <w:nsid w:val="1A561659"/>
    <w:multiLevelType w:val="hybridMultilevel"/>
    <w:tmpl w:val="EBD4CCF6"/>
    <w:lvl w:ilvl="0" w:tplc="6150A9EA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C8958BE"/>
    <w:multiLevelType w:val="hybridMultilevel"/>
    <w:tmpl w:val="805CD1AC"/>
    <w:lvl w:ilvl="0" w:tplc="83EEC824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65F3518"/>
    <w:multiLevelType w:val="hybridMultilevel"/>
    <w:tmpl w:val="D21E5176"/>
    <w:lvl w:ilvl="0" w:tplc="36C2FF9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8F030EA"/>
    <w:multiLevelType w:val="hybridMultilevel"/>
    <w:tmpl w:val="B5425A40"/>
    <w:lvl w:ilvl="0" w:tplc="E14EEFC4">
      <w:start w:val="2"/>
      <w:numFmt w:val="decimal"/>
      <w:lvlText w:val="%1、"/>
      <w:lvlJc w:val="left"/>
      <w:pPr>
        <w:tabs>
          <w:tab w:val="num" w:pos="814"/>
        </w:tabs>
        <w:ind w:left="814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11" w15:restartNumberingAfterBreak="0">
    <w:nsid w:val="298629F7"/>
    <w:multiLevelType w:val="hybridMultilevel"/>
    <w:tmpl w:val="14AA39FE"/>
    <w:lvl w:ilvl="0" w:tplc="04687C2C">
      <w:start w:val="1"/>
      <w:numFmt w:val="japaneseCounting"/>
      <w:lvlText w:val="%1、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B3A0740"/>
    <w:multiLevelType w:val="hybridMultilevel"/>
    <w:tmpl w:val="CEE4A960"/>
    <w:lvl w:ilvl="0" w:tplc="36C2FF9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12C15A0"/>
    <w:multiLevelType w:val="hybridMultilevel"/>
    <w:tmpl w:val="9E28D9CA"/>
    <w:lvl w:ilvl="0" w:tplc="F17A57D2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4" w15:restartNumberingAfterBreak="0">
    <w:nsid w:val="32953248"/>
    <w:multiLevelType w:val="hybridMultilevel"/>
    <w:tmpl w:val="C81C5B04"/>
    <w:lvl w:ilvl="0" w:tplc="45567C2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B4A499C0">
      <w:start w:val="1"/>
      <w:numFmt w:val="decimal"/>
      <w:lvlText w:val="%2．"/>
      <w:lvlJc w:val="left"/>
      <w:pPr>
        <w:tabs>
          <w:tab w:val="num" w:pos="900"/>
        </w:tabs>
        <w:ind w:left="86" w:firstLine="454"/>
      </w:pPr>
      <w:rPr>
        <w:rFonts w:hint="eastAsia"/>
      </w:rPr>
    </w:lvl>
    <w:lvl w:ilvl="2" w:tplc="E14EEFC4">
      <w:start w:val="2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36DD7271"/>
    <w:multiLevelType w:val="hybridMultilevel"/>
    <w:tmpl w:val="3C7A6600"/>
    <w:lvl w:ilvl="0" w:tplc="617AF22C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B1F53FD"/>
    <w:multiLevelType w:val="hybridMultilevel"/>
    <w:tmpl w:val="F578A340"/>
    <w:lvl w:ilvl="0" w:tplc="C30AD1E0">
      <w:start w:val="1"/>
      <w:numFmt w:val="japaneseCounting"/>
      <w:lvlText w:val="%1、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E933C95"/>
    <w:multiLevelType w:val="hybridMultilevel"/>
    <w:tmpl w:val="CCCC5A98"/>
    <w:lvl w:ilvl="0" w:tplc="5BDA4E14">
      <w:start w:val="1"/>
      <w:numFmt w:val="decimal"/>
      <w:lvlText w:val="%1、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8" w15:restartNumberingAfterBreak="0">
    <w:nsid w:val="3F1C4FD2"/>
    <w:multiLevelType w:val="hybridMultilevel"/>
    <w:tmpl w:val="5BB6D5D2"/>
    <w:lvl w:ilvl="0" w:tplc="B4A499C0">
      <w:start w:val="1"/>
      <w:numFmt w:val="decimal"/>
      <w:lvlText w:val="%1．"/>
      <w:lvlJc w:val="left"/>
      <w:pPr>
        <w:tabs>
          <w:tab w:val="num" w:pos="814"/>
        </w:tabs>
        <w:ind w:left="0" w:firstLine="454"/>
      </w:pPr>
      <w:rPr>
        <w:rFonts w:hint="eastAsia"/>
      </w:rPr>
    </w:lvl>
    <w:lvl w:ilvl="1" w:tplc="8640A460">
      <w:start w:val="10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080D3E"/>
    <w:multiLevelType w:val="hybridMultilevel"/>
    <w:tmpl w:val="D1D0AFB0"/>
    <w:lvl w:ilvl="0" w:tplc="5A0AC5E0">
      <w:start w:val="1"/>
      <w:numFmt w:val="decimalEnclosedCircle"/>
      <w:lvlText w:val="%1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0" w15:restartNumberingAfterBreak="0">
    <w:nsid w:val="436A0560"/>
    <w:multiLevelType w:val="hybridMultilevel"/>
    <w:tmpl w:val="D9B2FB20"/>
    <w:lvl w:ilvl="0" w:tplc="B4A499C0">
      <w:start w:val="1"/>
      <w:numFmt w:val="decimal"/>
      <w:lvlText w:val="%1．"/>
      <w:lvlJc w:val="left"/>
      <w:pPr>
        <w:tabs>
          <w:tab w:val="num" w:pos="1320"/>
        </w:tabs>
        <w:ind w:left="506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F1D5203"/>
    <w:multiLevelType w:val="hybridMultilevel"/>
    <w:tmpl w:val="1D4C3604"/>
    <w:lvl w:ilvl="0" w:tplc="11FA095A">
      <w:start w:val="1"/>
      <w:numFmt w:val="decimal"/>
      <w:lvlText w:val="%1．"/>
      <w:lvlJc w:val="left"/>
      <w:pPr>
        <w:tabs>
          <w:tab w:val="num" w:pos="1406"/>
        </w:tabs>
        <w:ind w:left="1406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6"/>
        </w:tabs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6"/>
        </w:tabs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6"/>
        </w:tabs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6"/>
        </w:tabs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6"/>
        </w:tabs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6"/>
        </w:tabs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6"/>
        </w:tabs>
        <w:ind w:left="4346" w:hanging="420"/>
      </w:pPr>
    </w:lvl>
  </w:abstractNum>
  <w:abstractNum w:abstractNumId="22" w15:restartNumberingAfterBreak="0">
    <w:nsid w:val="50E17C42"/>
    <w:multiLevelType w:val="hybridMultilevel"/>
    <w:tmpl w:val="9FA8698A"/>
    <w:lvl w:ilvl="0" w:tplc="20E65AD8">
      <w:start w:val="2"/>
      <w:numFmt w:val="decimal"/>
      <w:lvlText w:val="%1、"/>
      <w:lvlJc w:val="left"/>
      <w:pPr>
        <w:tabs>
          <w:tab w:val="num" w:pos="866"/>
        </w:tabs>
        <w:ind w:left="866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46"/>
        </w:tabs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6"/>
        </w:tabs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6"/>
        </w:tabs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6"/>
        </w:tabs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6"/>
        </w:tabs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6"/>
        </w:tabs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6"/>
        </w:tabs>
        <w:ind w:left="4286" w:hanging="420"/>
      </w:pPr>
    </w:lvl>
  </w:abstractNum>
  <w:abstractNum w:abstractNumId="23" w15:restartNumberingAfterBreak="0">
    <w:nsid w:val="555B50D4"/>
    <w:multiLevelType w:val="hybridMultilevel"/>
    <w:tmpl w:val="BF5E220A"/>
    <w:lvl w:ilvl="0" w:tplc="17E6112A">
      <w:start w:val="3"/>
      <w:numFmt w:val="decimal"/>
      <w:lvlText w:val="%1．"/>
      <w:lvlJc w:val="left"/>
      <w:pPr>
        <w:tabs>
          <w:tab w:val="num" w:pos="866"/>
        </w:tabs>
        <w:ind w:left="8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46"/>
        </w:tabs>
        <w:ind w:left="134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6"/>
        </w:tabs>
        <w:ind w:left="17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6"/>
        </w:tabs>
        <w:ind w:left="21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6"/>
        </w:tabs>
        <w:ind w:left="26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6"/>
        </w:tabs>
        <w:ind w:left="30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6"/>
        </w:tabs>
        <w:ind w:left="38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6"/>
        </w:tabs>
        <w:ind w:left="4286" w:hanging="420"/>
      </w:pPr>
    </w:lvl>
  </w:abstractNum>
  <w:abstractNum w:abstractNumId="24" w15:restartNumberingAfterBreak="0">
    <w:nsid w:val="586271A7"/>
    <w:multiLevelType w:val="hybridMultilevel"/>
    <w:tmpl w:val="E4681618"/>
    <w:lvl w:ilvl="0" w:tplc="5C38288C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594D313C"/>
    <w:multiLevelType w:val="hybridMultilevel"/>
    <w:tmpl w:val="1E249774"/>
    <w:lvl w:ilvl="0" w:tplc="B4A499C0">
      <w:start w:val="1"/>
      <w:numFmt w:val="decimal"/>
      <w:lvlText w:val="%1．"/>
      <w:lvlJc w:val="left"/>
      <w:pPr>
        <w:tabs>
          <w:tab w:val="num" w:pos="780"/>
        </w:tabs>
        <w:ind w:left="-34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26" w15:restartNumberingAfterBreak="0">
    <w:nsid w:val="5D3A3AA5"/>
    <w:multiLevelType w:val="hybridMultilevel"/>
    <w:tmpl w:val="071ABF54"/>
    <w:lvl w:ilvl="0" w:tplc="3E2815BA">
      <w:start w:val="1"/>
      <w:numFmt w:val="decimalEnclosedCircle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5E2172A1"/>
    <w:multiLevelType w:val="hybridMultilevel"/>
    <w:tmpl w:val="CD74870A"/>
    <w:lvl w:ilvl="0" w:tplc="17F443CA">
      <w:start w:val="1"/>
      <w:numFmt w:val="decimal"/>
      <w:lvlText w:val="%1．"/>
      <w:lvlJc w:val="left"/>
      <w:pPr>
        <w:tabs>
          <w:tab w:val="num" w:pos="900"/>
        </w:tabs>
        <w:ind w:left="86" w:firstLine="454"/>
      </w:pPr>
      <w:rPr>
        <w:rFonts w:hint="eastAsia"/>
      </w:rPr>
    </w:lvl>
    <w:lvl w:ilvl="1" w:tplc="F7A03D5C">
      <w:start w:val="2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2355ED9"/>
    <w:multiLevelType w:val="hybridMultilevel"/>
    <w:tmpl w:val="E0582070"/>
    <w:lvl w:ilvl="0" w:tplc="B4A499C0">
      <w:start w:val="1"/>
      <w:numFmt w:val="decimal"/>
      <w:lvlText w:val="%1．"/>
      <w:lvlJc w:val="left"/>
      <w:pPr>
        <w:tabs>
          <w:tab w:val="num" w:pos="780"/>
        </w:tabs>
        <w:ind w:left="-34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20"/>
        </w:tabs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80"/>
        </w:tabs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0"/>
        </w:tabs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40"/>
        </w:tabs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60"/>
        </w:tabs>
        <w:ind w:left="3660" w:hanging="420"/>
      </w:pPr>
    </w:lvl>
  </w:abstractNum>
  <w:abstractNum w:abstractNumId="29" w15:restartNumberingAfterBreak="0">
    <w:nsid w:val="64F67276"/>
    <w:multiLevelType w:val="hybridMultilevel"/>
    <w:tmpl w:val="9F9CC684"/>
    <w:lvl w:ilvl="0" w:tplc="4C34C2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7420EB8"/>
    <w:multiLevelType w:val="hybridMultilevel"/>
    <w:tmpl w:val="191CA560"/>
    <w:lvl w:ilvl="0" w:tplc="82A6C2C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D4B1298"/>
    <w:multiLevelType w:val="hybridMultilevel"/>
    <w:tmpl w:val="2BF250D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F376928"/>
    <w:multiLevelType w:val="hybridMultilevel"/>
    <w:tmpl w:val="E8F0BD58"/>
    <w:lvl w:ilvl="0" w:tplc="B4A499C0">
      <w:start w:val="1"/>
      <w:numFmt w:val="decimal"/>
      <w:lvlText w:val="%1．"/>
      <w:lvlJc w:val="left"/>
      <w:pPr>
        <w:tabs>
          <w:tab w:val="num" w:pos="720"/>
        </w:tabs>
        <w:ind w:left="-94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33" w15:restartNumberingAfterBreak="0">
    <w:nsid w:val="7A0A1B85"/>
    <w:multiLevelType w:val="hybridMultilevel"/>
    <w:tmpl w:val="0CA434FA"/>
    <w:lvl w:ilvl="0" w:tplc="36C2FF9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22"/>
  </w:num>
  <w:num w:numId="5">
    <w:abstractNumId w:val="10"/>
  </w:num>
  <w:num w:numId="6">
    <w:abstractNumId w:val="6"/>
  </w:num>
  <w:num w:numId="7">
    <w:abstractNumId w:val="31"/>
  </w:num>
  <w:num w:numId="8">
    <w:abstractNumId w:val="3"/>
  </w:num>
  <w:num w:numId="9">
    <w:abstractNumId w:val="23"/>
  </w:num>
  <w:num w:numId="10">
    <w:abstractNumId w:val="8"/>
  </w:num>
  <w:num w:numId="11">
    <w:abstractNumId w:val="5"/>
  </w:num>
  <w:num w:numId="12">
    <w:abstractNumId w:val="0"/>
  </w:num>
  <w:num w:numId="13">
    <w:abstractNumId w:val="33"/>
  </w:num>
  <w:num w:numId="14">
    <w:abstractNumId w:val="9"/>
  </w:num>
  <w:num w:numId="15">
    <w:abstractNumId w:val="12"/>
  </w:num>
  <w:num w:numId="16">
    <w:abstractNumId w:val="29"/>
  </w:num>
  <w:num w:numId="17">
    <w:abstractNumId w:val="16"/>
  </w:num>
  <w:num w:numId="18">
    <w:abstractNumId w:val="11"/>
  </w:num>
  <w:num w:numId="19">
    <w:abstractNumId w:val="19"/>
  </w:num>
  <w:num w:numId="20">
    <w:abstractNumId w:val="13"/>
  </w:num>
  <w:num w:numId="21">
    <w:abstractNumId w:val="30"/>
  </w:num>
  <w:num w:numId="22">
    <w:abstractNumId w:val="1"/>
  </w:num>
  <w:num w:numId="23">
    <w:abstractNumId w:val="2"/>
  </w:num>
  <w:num w:numId="24">
    <w:abstractNumId w:val="21"/>
  </w:num>
  <w:num w:numId="25">
    <w:abstractNumId w:val="27"/>
  </w:num>
  <w:num w:numId="26">
    <w:abstractNumId w:val="4"/>
  </w:num>
  <w:num w:numId="27">
    <w:abstractNumId w:val="25"/>
  </w:num>
  <w:num w:numId="28">
    <w:abstractNumId w:val="28"/>
  </w:num>
  <w:num w:numId="29">
    <w:abstractNumId w:val="32"/>
  </w:num>
  <w:num w:numId="30">
    <w:abstractNumId w:val="17"/>
  </w:num>
  <w:num w:numId="31">
    <w:abstractNumId w:val="26"/>
  </w:num>
  <w:num w:numId="32">
    <w:abstractNumId w:val="24"/>
  </w:num>
  <w:num w:numId="33">
    <w:abstractNumId w:val="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PEkPAaHOokh3x54YAcGXt7NCsfBtYivhQsLd6nIcFYdG4sJb7CTeKfdMIX6/nwc7xHaGYBFn9xUK5w419JUFDA==" w:salt="lY/h4KyJAnT3kuxL6QioF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51"/>
    <w:rsid w:val="00000253"/>
    <w:rsid w:val="0000080B"/>
    <w:rsid w:val="00003EF8"/>
    <w:rsid w:val="00004F3D"/>
    <w:rsid w:val="0000698D"/>
    <w:rsid w:val="0001073F"/>
    <w:rsid w:val="00012136"/>
    <w:rsid w:val="00014CF3"/>
    <w:rsid w:val="0002234A"/>
    <w:rsid w:val="0002393C"/>
    <w:rsid w:val="00023A7C"/>
    <w:rsid w:val="0002539D"/>
    <w:rsid w:val="000268A9"/>
    <w:rsid w:val="0002698E"/>
    <w:rsid w:val="00030857"/>
    <w:rsid w:val="00030DCD"/>
    <w:rsid w:val="0003256E"/>
    <w:rsid w:val="00033850"/>
    <w:rsid w:val="000338D8"/>
    <w:rsid w:val="00033CB6"/>
    <w:rsid w:val="00035244"/>
    <w:rsid w:val="00035789"/>
    <w:rsid w:val="0003584F"/>
    <w:rsid w:val="0003760A"/>
    <w:rsid w:val="0004142C"/>
    <w:rsid w:val="00044F93"/>
    <w:rsid w:val="000506F7"/>
    <w:rsid w:val="00052489"/>
    <w:rsid w:val="00054F73"/>
    <w:rsid w:val="00055F1F"/>
    <w:rsid w:val="00060448"/>
    <w:rsid w:val="00061FAC"/>
    <w:rsid w:val="00062C3C"/>
    <w:rsid w:val="00062CCB"/>
    <w:rsid w:val="000653B1"/>
    <w:rsid w:val="00066D6A"/>
    <w:rsid w:val="00072850"/>
    <w:rsid w:val="00077307"/>
    <w:rsid w:val="0008001C"/>
    <w:rsid w:val="00081323"/>
    <w:rsid w:val="0008528F"/>
    <w:rsid w:val="000914EE"/>
    <w:rsid w:val="00093F0D"/>
    <w:rsid w:val="00093FB7"/>
    <w:rsid w:val="000A13D1"/>
    <w:rsid w:val="000A1568"/>
    <w:rsid w:val="000A2A26"/>
    <w:rsid w:val="000A2E32"/>
    <w:rsid w:val="000A2E88"/>
    <w:rsid w:val="000A3A89"/>
    <w:rsid w:val="000A3CDB"/>
    <w:rsid w:val="000B42B3"/>
    <w:rsid w:val="000B56DF"/>
    <w:rsid w:val="000C033B"/>
    <w:rsid w:val="000C3EA6"/>
    <w:rsid w:val="000C67A0"/>
    <w:rsid w:val="000C794E"/>
    <w:rsid w:val="000D25CD"/>
    <w:rsid w:val="000D39A6"/>
    <w:rsid w:val="000D4C5E"/>
    <w:rsid w:val="000D5FF4"/>
    <w:rsid w:val="000D67A7"/>
    <w:rsid w:val="000E16EE"/>
    <w:rsid w:val="000E204F"/>
    <w:rsid w:val="000F3151"/>
    <w:rsid w:val="000F330D"/>
    <w:rsid w:val="000F51D3"/>
    <w:rsid w:val="000F5AD5"/>
    <w:rsid w:val="000F7195"/>
    <w:rsid w:val="0010014E"/>
    <w:rsid w:val="00101E2C"/>
    <w:rsid w:val="0010287F"/>
    <w:rsid w:val="00103B0C"/>
    <w:rsid w:val="001058C5"/>
    <w:rsid w:val="00105D3D"/>
    <w:rsid w:val="001124BE"/>
    <w:rsid w:val="00113B4E"/>
    <w:rsid w:val="00117817"/>
    <w:rsid w:val="00117D93"/>
    <w:rsid w:val="001211F6"/>
    <w:rsid w:val="0012219D"/>
    <w:rsid w:val="001227AD"/>
    <w:rsid w:val="00124BD3"/>
    <w:rsid w:val="0012512F"/>
    <w:rsid w:val="00126E10"/>
    <w:rsid w:val="0013054F"/>
    <w:rsid w:val="00130A61"/>
    <w:rsid w:val="00132A8B"/>
    <w:rsid w:val="001336ED"/>
    <w:rsid w:val="001341F0"/>
    <w:rsid w:val="00136157"/>
    <w:rsid w:val="001370C9"/>
    <w:rsid w:val="001405D6"/>
    <w:rsid w:val="00150EEF"/>
    <w:rsid w:val="001516E4"/>
    <w:rsid w:val="00153406"/>
    <w:rsid w:val="001539AE"/>
    <w:rsid w:val="0015582C"/>
    <w:rsid w:val="00156568"/>
    <w:rsid w:val="00163B08"/>
    <w:rsid w:val="0016446F"/>
    <w:rsid w:val="001646E2"/>
    <w:rsid w:val="00174896"/>
    <w:rsid w:val="00174DF6"/>
    <w:rsid w:val="0017788D"/>
    <w:rsid w:val="00177CC9"/>
    <w:rsid w:val="0018165B"/>
    <w:rsid w:val="0018178C"/>
    <w:rsid w:val="00182471"/>
    <w:rsid w:val="0018581F"/>
    <w:rsid w:val="00185AAF"/>
    <w:rsid w:val="00185ED4"/>
    <w:rsid w:val="0018697D"/>
    <w:rsid w:val="001942A0"/>
    <w:rsid w:val="00195507"/>
    <w:rsid w:val="00195ECD"/>
    <w:rsid w:val="001A1D01"/>
    <w:rsid w:val="001A388A"/>
    <w:rsid w:val="001B1EC4"/>
    <w:rsid w:val="001B6218"/>
    <w:rsid w:val="001B6ABC"/>
    <w:rsid w:val="001C042B"/>
    <w:rsid w:val="001C35B3"/>
    <w:rsid w:val="001D0C7C"/>
    <w:rsid w:val="001D0C90"/>
    <w:rsid w:val="001D16F9"/>
    <w:rsid w:val="001D2391"/>
    <w:rsid w:val="001D6A9A"/>
    <w:rsid w:val="001D79EA"/>
    <w:rsid w:val="001E0CC5"/>
    <w:rsid w:val="001E1111"/>
    <w:rsid w:val="001E1885"/>
    <w:rsid w:val="001E5E0F"/>
    <w:rsid w:val="001E7940"/>
    <w:rsid w:val="001E7BC5"/>
    <w:rsid w:val="001F0ED1"/>
    <w:rsid w:val="001F130A"/>
    <w:rsid w:val="001F1452"/>
    <w:rsid w:val="001F4799"/>
    <w:rsid w:val="001F6193"/>
    <w:rsid w:val="001F6F4A"/>
    <w:rsid w:val="00200425"/>
    <w:rsid w:val="00200A15"/>
    <w:rsid w:val="002014F4"/>
    <w:rsid w:val="002074B8"/>
    <w:rsid w:val="0021265C"/>
    <w:rsid w:val="0021310F"/>
    <w:rsid w:val="00213AFE"/>
    <w:rsid w:val="002158C3"/>
    <w:rsid w:val="00217913"/>
    <w:rsid w:val="0022049F"/>
    <w:rsid w:val="00220ACA"/>
    <w:rsid w:val="00220F03"/>
    <w:rsid w:val="0022302F"/>
    <w:rsid w:val="00224C9F"/>
    <w:rsid w:val="00226B09"/>
    <w:rsid w:val="0023295C"/>
    <w:rsid w:val="00236AE6"/>
    <w:rsid w:val="00241C17"/>
    <w:rsid w:val="00243C1F"/>
    <w:rsid w:val="00244F12"/>
    <w:rsid w:val="0025552C"/>
    <w:rsid w:val="00255AF5"/>
    <w:rsid w:val="00255E40"/>
    <w:rsid w:val="002655A6"/>
    <w:rsid w:val="00265B49"/>
    <w:rsid w:val="00267206"/>
    <w:rsid w:val="00270736"/>
    <w:rsid w:val="002709C1"/>
    <w:rsid w:val="002710B3"/>
    <w:rsid w:val="00271CEB"/>
    <w:rsid w:val="00273B9D"/>
    <w:rsid w:val="00274DD9"/>
    <w:rsid w:val="00275CE3"/>
    <w:rsid w:val="00277204"/>
    <w:rsid w:val="0028073A"/>
    <w:rsid w:val="00280D78"/>
    <w:rsid w:val="00282871"/>
    <w:rsid w:val="00282930"/>
    <w:rsid w:val="0028325D"/>
    <w:rsid w:val="00286A90"/>
    <w:rsid w:val="00290070"/>
    <w:rsid w:val="002901F7"/>
    <w:rsid w:val="002951C4"/>
    <w:rsid w:val="0029520A"/>
    <w:rsid w:val="002958D7"/>
    <w:rsid w:val="00295CB3"/>
    <w:rsid w:val="002A1497"/>
    <w:rsid w:val="002A6750"/>
    <w:rsid w:val="002B64A4"/>
    <w:rsid w:val="002C1854"/>
    <w:rsid w:val="002C43D6"/>
    <w:rsid w:val="002C5E26"/>
    <w:rsid w:val="002D41F9"/>
    <w:rsid w:val="002D502F"/>
    <w:rsid w:val="002D5227"/>
    <w:rsid w:val="002D6501"/>
    <w:rsid w:val="002E001C"/>
    <w:rsid w:val="002E373D"/>
    <w:rsid w:val="002F2A96"/>
    <w:rsid w:val="0030097E"/>
    <w:rsid w:val="00303632"/>
    <w:rsid w:val="003046B8"/>
    <w:rsid w:val="00305AD9"/>
    <w:rsid w:val="00310AA2"/>
    <w:rsid w:val="00311D67"/>
    <w:rsid w:val="00311FC3"/>
    <w:rsid w:val="003130DA"/>
    <w:rsid w:val="00313A38"/>
    <w:rsid w:val="00314796"/>
    <w:rsid w:val="00315A2E"/>
    <w:rsid w:val="00321B29"/>
    <w:rsid w:val="003221C1"/>
    <w:rsid w:val="00323EF8"/>
    <w:rsid w:val="00326514"/>
    <w:rsid w:val="00327481"/>
    <w:rsid w:val="00327A8B"/>
    <w:rsid w:val="0033321F"/>
    <w:rsid w:val="00333325"/>
    <w:rsid w:val="00334C89"/>
    <w:rsid w:val="00335C9F"/>
    <w:rsid w:val="003421D3"/>
    <w:rsid w:val="003423B5"/>
    <w:rsid w:val="00342E60"/>
    <w:rsid w:val="00346043"/>
    <w:rsid w:val="003468CF"/>
    <w:rsid w:val="00346BDB"/>
    <w:rsid w:val="00346F8F"/>
    <w:rsid w:val="00350E4D"/>
    <w:rsid w:val="003528C6"/>
    <w:rsid w:val="00353379"/>
    <w:rsid w:val="00356089"/>
    <w:rsid w:val="003571CC"/>
    <w:rsid w:val="00361F8A"/>
    <w:rsid w:val="0036259F"/>
    <w:rsid w:val="003629AC"/>
    <w:rsid w:val="003636F8"/>
    <w:rsid w:val="00363D20"/>
    <w:rsid w:val="00363FEE"/>
    <w:rsid w:val="00364E7F"/>
    <w:rsid w:val="00364EB4"/>
    <w:rsid w:val="0037393C"/>
    <w:rsid w:val="003769A0"/>
    <w:rsid w:val="003775AB"/>
    <w:rsid w:val="0038383A"/>
    <w:rsid w:val="003851A5"/>
    <w:rsid w:val="00386359"/>
    <w:rsid w:val="0038648F"/>
    <w:rsid w:val="00386B00"/>
    <w:rsid w:val="00391554"/>
    <w:rsid w:val="0039217A"/>
    <w:rsid w:val="003924E8"/>
    <w:rsid w:val="003935AA"/>
    <w:rsid w:val="00394E86"/>
    <w:rsid w:val="0039529C"/>
    <w:rsid w:val="00395F04"/>
    <w:rsid w:val="003A0790"/>
    <w:rsid w:val="003A1737"/>
    <w:rsid w:val="003A3F00"/>
    <w:rsid w:val="003A7813"/>
    <w:rsid w:val="003B1FF2"/>
    <w:rsid w:val="003B4188"/>
    <w:rsid w:val="003B4428"/>
    <w:rsid w:val="003B50F9"/>
    <w:rsid w:val="003C3D3A"/>
    <w:rsid w:val="003C5B70"/>
    <w:rsid w:val="003C7E12"/>
    <w:rsid w:val="003D024D"/>
    <w:rsid w:val="003D364A"/>
    <w:rsid w:val="003D3B6B"/>
    <w:rsid w:val="003E073A"/>
    <w:rsid w:val="003E15FD"/>
    <w:rsid w:val="003F6B45"/>
    <w:rsid w:val="003F6E40"/>
    <w:rsid w:val="004008C2"/>
    <w:rsid w:val="00403ECD"/>
    <w:rsid w:val="00405CF1"/>
    <w:rsid w:val="00406D23"/>
    <w:rsid w:val="0041150E"/>
    <w:rsid w:val="0041211A"/>
    <w:rsid w:val="00412327"/>
    <w:rsid w:val="00412B08"/>
    <w:rsid w:val="00414D8A"/>
    <w:rsid w:val="004156DA"/>
    <w:rsid w:val="004162F4"/>
    <w:rsid w:val="0042024F"/>
    <w:rsid w:val="004229F1"/>
    <w:rsid w:val="00423910"/>
    <w:rsid w:val="00423EA1"/>
    <w:rsid w:val="00425373"/>
    <w:rsid w:val="00425B9B"/>
    <w:rsid w:val="00426626"/>
    <w:rsid w:val="00430AC6"/>
    <w:rsid w:val="004348CF"/>
    <w:rsid w:val="00436385"/>
    <w:rsid w:val="00436F7A"/>
    <w:rsid w:val="00437BE6"/>
    <w:rsid w:val="004414A4"/>
    <w:rsid w:val="00442B3A"/>
    <w:rsid w:val="00443DBF"/>
    <w:rsid w:val="00446BA6"/>
    <w:rsid w:val="00451ABF"/>
    <w:rsid w:val="00453C68"/>
    <w:rsid w:val="004542D6"/>
    <w:rsid w:val="00455916"/>
    <w:rsid w:val="00455AC5"/>
    <w:rsid w:val="004630FB"/>
    <w:rsid w:val="00467227"/>
    <w:rsid w:val="00470B49"/>
    <w:rsid w:val="00471AC0"/>
    <w:rsid w:val="004728FD"/>
    <w:rsid w:val="00474399"/>
    <w:rsid w:val="004759CF"/>
    <w:rsid w:val="004766CD"/>
    <w:rsid w:val="0048260F"/>
    <w:rsid w:val="00483CA5"/>
    <w:rsid w:val="004910A9"/>
    <w:rsid w:val="00492208"/>
    <w:rsid w:val="00492D9E"/>
    <w:rsid w:val="0049503C"/>
    <w:rsid w:val="004951FA"/>
    <w:rsid w:val="004A0FCF"/>
    <w:rsid w:val="004A5E0B"/>
    <w:rsid w:val="004B3D2E"/>
    <w:rsid w:val="004B3E54"/>
    <w:rsid w:val="004B5E7B"/>
    <w:rsid w:val="004C4DD5"/>
    <w:rsid w:val="004C69DA"/>
    <w:rsid w:val="004D0287"/>
    <w:rsid w:val="004D581B"/>
    <w:rsid w:val="004D63B1"/>
    <w:rsid w:val="004D7C84"/>
    <w:rsid w:val="004E5DC8"/>
    <w:rsid w:val="004F137D"/>
    <w:rsid w:val="004F35AE"/>
    <w:rsid w:val="004F5383"/>
    <w:rsid w:val="004F5CE7"/>
    <w:rsid w:val="004F7271"/>
    <w:rsid w:val="00500308"/>
    <w:rsid w:val="0050066F"/>
    <w:rsid w:val="005046A5"/>
    <w:rsid w:val="005057A3"/>
    <w:rsid w:val="00506C2B"/>
    <w:rsid w:val="005079F8"/>
    <w:rsid w:val="00510564"/>
    <w:rsid w:val="00510922"/>
    <w:rsid w:val="005117BD"/>
    <w:rsid w:val="00512F35"/>
    <w:rsid w:val="0051443F"/>
    <w:rsid w:val="0051603C"/>
    <w:rsid w:val="00516FBE"/>
    <w:rsid w:val="00517E37"/>
    <w:rsid w:val="00521936"/>
    <w:rsid w:val="0052215E"/>
    <w:rsid w:val="00522D02"/>
    <w:rsid w:val="00523CB9"/>
    <w:rsid w:val="00523E70"/>
    <w:rsid w:val="00525EAC"/>
    <w:rsid w:val="00530A86"/>
    <w:rsid w:val="00532197"/>
    <w:rsid w:val="00535B52"/>
    <w:rsid w:val="00536212"/>
    <w:rsid w:val="005365DC"/>
    <w:rsid w:val="00537D6D"/>
    <w:rsid w:val="00540C66"/>
    <w:rsid w:val="00541B92"/>
    <w:rsid w:val="00541C59"/>
    <w:rsid w:val="00542D56"/>
    <w:rsid w:val="00547C37"/>
    <w:rsid w:val="00550A75"/>
    <w:rsid w:val="00551431"/>
    <w:rsid w:val="00553833"/>
    <w:rsid w:val="0055553D"/>
    <w:rsid w:val="00556BAA"/>
    <w:rsid w:val="00560976"/>
    <w:rsid w:val="00560F1A"/>
    <w:rsid w:val="0056335B"/>
    <w:rsid w:val="0056457C"/>
    <w:rsid w:val="00566DCC"/>
    <w:rsid w:val="005670F3"/>
    <w:rsid w:val="00572448"/>
    <w:rsid w:val="00576577"/>
    <w:rsid w:val="005805BD"/>
    <w:rsid w:val="005845F7"/>
    <w:rsid w:val="00584FB8"/>
    <w:rsid w:val="005927B6"/>
    <w:rsid w:val="00592B79"/>
    <w:rsid w:val="00596045"/>
    <w:rsid w:val="005972A9"/>
    <w:rsid w:val="005A1164"/>
    <w:rsid w:val="005A3729"/>
    <w:rsid w:val="005A4542"/>
    <w:rsid w:val="005A5A7F"/>
    <w:rsid w:val="005A7301"/>
    <w:rsid w:val="005B0440"/>
    <w:rsid w:val="005B45D6"/>
    <w:rsid w:val="005B54F5"/>
    <w:rsid w:val="005B66BD"/>
    <w:rsid w:val="005C7E2C"/>
    <w:rsid w:val="005D12B7"/>
    <w:rsid w:val="005D21B6"/>
    <w:rsid w:val="005D3F44"/>
    <w:rsid w:val="005E00FC"/>
    <w:rsid w:val="005E5838"/>
    <w:rsid w:val="005F0A15"/>
    <w:rsid w:val="005F3203"/>
    <w:rsid w:val="005F4CE7"/>
    <w:rsid w:val="005F5EA8"/>
    <w:rsid w:val="006033E7"/>
    <w:rsid w:val="006037C5"/>
    <w:rsid w:val="006068FA"/>
    <w:rsid w:val="006132D7"/>
    <w:rsid w:val="00613BA3"/>
    <w:rsid w:val="00614658"/>
    <w:rsid w:val="00614901"/>
    <w:rsid w:val="0061596D"/>
    <w:rsid w:val="00615AAF"/>
    <w:rsid w:val="00615F7A"/>
    <w:rsid w:val="00621F4F"/>
    <w:rsid w:val="00625053"/>
    <w:rsid w:val="00632429"/>
    <w:rsid w:val="00635145"/>
    <w:rsid w:val="00637207"/>
    <w:rsid w:val="00637A64"/>
    <w:rsid w:val="006412DF"/>
    <w:rsid w:val="00643FE7"/>
    <w:rsid w:val="006440DB"/>
    <w:rsid w:val="006444A1"/>
    <w:rsid w:val="00644AC8"/>
    <w:rsid w:val="006467F1"/>
    <w:rsid w:val="0064685E"/>
    <w:rsid w:val="006476E0"/>
    <w:rsid w:val="0065516C"/>
    <w:rsid w:val="006565A7"/>
    <w:rsid w:val="00656A96"/>
    <w:rsid w:val="00656F19"/>
    <w:rsid w:val="00657B47"/>
    <w:rsid w:val="00661CE1"/>
    <w:rsid w:val="0066248F"/>
    <w:rsid w:val="00663581"/>
    <w:rsid w:val="00664BF6"/>
    <w:rsid w:val="00666C1A"/>
    <w:rsid w:val="00666E66"/>
    <w:rsid w:val="0066726E"/>
    <w:rsid w:val="00676368"/>
    <w:rsid w:val="00676D08"/>
    <w:rsid w:val="00682A84"/>
    <w:rsid w:val="00682D37"/>
    <w:rsid w:val="0068398C"/>
    <w:rsid w:val="006903F8"/>
    <w:rsid w:val="0069105C"/>
    <w:rsid w:val="0069404F"/>
    <w:rsid w:val="0069406B"/>
    <w:rsid w:val="0069489C"/>
    <w:rsid w:val="00696679"/>
    <w:rsid w:val="006A09D0"/>
    <w:rsid w:val="006A1847"/>
    <w:rsid w:val="006A1CB4"/>
    <w:rsid w:val="006A71F1"/>
    <w:rsid w:val="006A7DB8"/>
    <w:rsid w:val="006B3526"/>
    <w:rsid w:val="006B3930"/>
    <w:rsid w:val="006B5EEE"/>
    <w:rsid w:val="006B648E"/>
    <w:rsid w:val="006C079F"/>
    <w:rsid w:val="006C1C7A"/>
    <w:rsid w:val="006C21DA"/>
    <w:rsid w:val="006C2699"/>
    <w:rsid w:val="006C2BCA"/>
    <w:rsid w:val="006C2DB1"/>
    <w:rsid w:val="006C354D"/>
    <w:rsid w:val="006C3800"/>
    <w:rsid w:val="006C4252"/>
    <w:rsid w:val="006C605E"/>
    <w:rsid w:val="006C799D"/>
    <w:rsid w:val="006D20F4"/>
    <w:rsid w:val="006D65A8"/>
    <w:rsid w:val="006D6D2E"/>
    <w:rsid w:val="006D7AF1"/>
    <w:rsid w:val="006E2275"/>
    <w:rsid w:val="006E2B82"/>
    <w:rsid w:val="006E629F"/>
    <w:rsid w:val="006E6C5B"/>
    <w:rsid w:val="006E7EDB"/>
    <w:rsid w:val="006F0D37"/>
    <w:rsid w:val="006F6E75"/>
    <w:rsid w:val="0070025B"/>
    <w:rsid w:val="00707893"/>
    <w:rsid w:val="00711BFA"/>
    <w:rsid w:val="00714D0F"/>
    <w:rsid w:val="007158D6"/>
    <w:rsid w:val="00716567"/>
    <w:rsid w:val="00717587"/>
    <w:rsid w:val="0072068C"/>
    <w:rsid w:val="007227FC"/>
    <w:rsid w:val="007229D5"/>
    <w:rsid w:val="00732954"/>
    <w:rsid w:val="00734027"/>
    <w:rsid w:val="00737B4E"/>
    <w:rsid w:val="00740395"/>
    <w:rsid w:val="00744464"/>
    <w:rsid w:val="00745072"/>
    <w:rsid w:val="00746796"/>
    <w:rsid w:val="007505D7"/>
    <w:rsid w:val="00750EE1"/>
    <w:rsid w:val="0075114C"/>
    <w:rsid w:val="00751304"/>
    <w:rsid w:val="00751591"/>
    <w:rsid w:val="007528DD"/>
    <w:rsid w:val="00756D80"/>
    <w:rsid w:val="00757832"/>
    <w:rsid w:val="007632DE"/>
    <w:rsid w:val="007641BB"/>
    <w:rsid w:val="007671DB"/>
    <w:rsid w:val="00767B2B"/>
    <w:rsid w:val="00767D3C"/>
    <w:rsid w:val="00772223"/>
    <w:rsid w:val="00772E88"/>
    <w:rsid w:val="00773689"/>
    <w:rsid w:val="0077667A"/>
    <w:rsid w:val="00777BA1"/>
    <w:rsid w:val="0078259C"/>
    <w:rsid w:val="007876CA"/>
    <w:rsid w:val="00787A55"/>
    <w:rsid w:val="0079070A"/>
    <w:rsid w:val="00793FF2"/>
    <w:rsid w:val="00794585"/>
    <w:rsid w:val="00794B1A"/>
    <w:rsid w:val="00796DB0"/>
    <w:rsid w:val="00797A07"/>
    <w:rsid w:val="00797A61"/>
    <w:rsid w:val="007A3672"/>
    <w:rsid w:val="007A4D5B"/>
    <w:rsid w:val="007A51E1"/>
    <w:rsid w:val="007A640C"/>
    <w:rsid w:val="007B7A71"/>
    <w:rsid w:val="007C304A"/>
    <w:rsid w:val="007C3385"/>
    <w:rsid w:val="007C46B4"/>
    <w:rsid w:val="007C4D0D"/>
    <w:rsid w:val="007C7B11"/>
    <w:rsid w:val="007D0B7C"/>
    <w:rsid w:val="007D290C"/>
    <w:rsid w:val="007E0105"/>
    <w:rsid w:val="007E4015"/>
    <w:rsid w:val="007F18B5"/>
    <w:rsid w:val="007F321A"/>
    <w:rsid w:val="007F3DED"/>
    <w:rsid w:val="007F5210"/>
    <w:rsid w:val="007F5E0E"/>
    <w:rsid w:val="0080092F"/>
    <w:rsid w:val="00804475"/>
    <w:rsid w:val="00804B79"/>
    <w:rsid w:val="00804BD4"/>
    <w:rsid w:val="008050ED"/>
    <w:rsid w:val="0081111B"/>
    <w:rsid w:val="008112EF"/>
    <w:rsid w:val="00813F27"/>
    <w:rsid w:val="00815F5D"/>
    <w:rsid w:val="008238BE"/>
    <w:rsid w:val="0082478A"/>
    <w:rsid w:val="00824DF6"/>
    <w:rsid w:val="00825AA5"/>
    <w:rsid w:val="00826A13"/>
    <w:rsid w:val="00827A04"/>
    <w:rsid w:val="008315FE"/>
    <w:rsid w:val="00832384"/>
    <w:rsid w:val="00835D8C"/>
    <w:rsid w:val="00837948"/>
    <w:rsid w:val="0084066D"/>
    <w:rsid w:val="008413AD"/>
    <w:rsid w:val="0084148B"/>
    <w:rsid w:val="00846AE6"/>
    <w:rsid w:val="00850E2E"/>
    <w:rsid w:val="0085471E"/>
    <w:rsid w:val="00854BE8"/>
    <w:rsid w:val="00855DC3"/>
    <w:rsid w:val="008630B2"/>
    <w:rsid w:val="00871199"/>
    <w:rsid w:val="00871D78"/>
    <w:rsid w:val="00872433"/>
    <w:rsid w:val="00872B0F"/>
    <w:rsid w:val="00874736"/>
    <w:rsid w:val="00875488"/>
    <w:rsid w:val="008818E7"/>
    <w:rsid w:val="0088244B"/>
    <w:rsid w:val="008837A4"/>
    <w:rsid w:val="00884BCB"/>
    <w:rsid w:val="0088524C"/>
    <w:rsid w:val="008864AA"/>
    <w:rsid w:val="008901EF"/>
    <w:rsid w:val="00893FD2"/>
    <w:rsid w:val="00894AF0"/>
    <w:rsid w:val="00896E51"/>
    <w:rsid w:val="0089720C"/>
    <w:rsid w:val="008A101F"/>
    <w:rsid w:val="008A1039"/>
    <w:rsid w:val="008A3BEB"/>
    <w:rsid w:val="008A70D6"/>
    <w:rsid w:val="008B1150"/>
    <w:rsid w:val="008B1C13"/>
    <w:rsid w:val="008B2F3D"/>
    <w:rsid w:val="008B4647"/>
    <w:rsid w:val="008B6A5D"/>
    <w:rsid w:val="008C0660"/>
    <w:rsid w:val="008C09D9"/>
    <w:rsid w:val="008C16E0"/>
    <w:rsid w:val="008C205B"/>
    <w:rsid w:val="008C2AB2"/>
    <w:rsid w:val="008C2B1C"/>
    <w:rsid w:val="008C2E34"/>
    <w:rsid w:val="008C3539"/>
    <w:rsid w:val="008C72F1"/>
    <w:rsid w:val="008D0BB1"/>
    <w:rsid w:val="008D3F1E"/>
    <w:rsid w:val="008D5092"/>
    <w:rsid w:val="008D547C"/>
    <w:rsid w:val="008D57AA"/>
    <w:rsid w:val="008D6081"/>
    <w:rsid w:val="008D6D69"/>
    <w:rsid w:val="008D7539"/>
    <w:rsid w:val="008D7A46"/>
    <w:rsid w:val="008E1B7B"/>
    <w:rsid w:val="008E2005"/>
    <w:rsid w:val="008E3603"/>
    <w:rsid w:val="008E512A"/>
    <w:rsid w:val="008E516D"/>
    <w:rsid w:val="008E74E7"/>
    <w:rsid w:val="008F19D3"/>
    <w:rsid w:val="008F305E"/>
    <w:rsid w:val="009015A6"/>
    <w:rsid w:val="00902415"/>
    <w:rsid w:val="00903E8D"/>
    <w:rsid w:val="009042AD"/>
    <w:rsid w:val="00904F75"/>
    <w:rsid w:val="00906267"/>
    <w:rsid w:val="0090685F"/>
    <w:rsid w:val="00907F5B"/>
    <w:rsid w:val="009112C1"/>
    <w:rsid w:val="00913804"/>
    <w:rsid w:val="00917C93"/>
    <w:rsid w:val="0092585C"/>
    <w:rsid w:val="00927A22"/>
    <w:rsid w:val="00927B88"/>
    <w:rsid w:val="00931C95"/>
    <w:rsid w:val="009363B7"/>
    <w:rsid w:val="0093764F"/>
    <w:rsid w:val="00937DC9"/>
    <w:rsid w:val="009401E3"/>
    <w:rsid w:val="009425C6"/>
    <w:rsid w:val="00945FB5"/>
    <w:rsid w:val="009463B5"/>
    <w:rsid w:val="00957883"/>
    <w:rsid w:val="00957908"/>
    <w:rsid w:val="0096034B"/>
    <w:rsid w:val="00962002"/>
    <w:rsid w:val="00962031"/>
    <w:rsid w:val="00965BFB"/>
    <w:rsid w:val="009661C8"/>
    <w:rsid w:val="00971D62"/>
    <w:rsid w:val="0097361C"/>
    <w:rsid w:val="00977202"/>
    <w:rsid w:val="0097772E"/>
    <w:rsid w:val="009807B8"/>
    <w:rsid w:val="0098125D"/>
    <w:rsid w:val="009825C8"/>
    <w:rsid w:val="009842C6"/>
    <w:rsid w:val="00985D00"/>
    <w:rsid w:val="009919A5"/>
    <w:rsid w:val="00991E54"/>
    <w:rsid w:val="00993CEB"/>
    <w:rsid w:val="009957F4"/>
    <w:rsid w:val="009960F0"/>
    <w:rsid w:val="00997045"/>
    <w:rsid w:val="00997746"/>
    <w:rsid w:val="0099795B"/>
    <w:rsid w:val="00997A65"/>
    <w:rsid w:val="009A60EF"/>
    <w:rsid w:val="009A62BA"/>
    <w:rsid w:val="009A6ECC"/>
    <w:rsid w:val="009A7318"/>
    <w:rsid w:val="009B0AB8"/>
    <w:rsid w:val="009B30E9"/>
    <w:rsid w:val="009B4A97"/>
    <w:rsid w:val="009B56EB"/>
    <w:rsid w:val="009C03D9"/>
    <w:rsid w:val="009C3B66"/>
    <w:rsid w:val="009C3E67"/>
    <w:rsid w:val="009C69D6"/>
    <w:rsid w:val="009C74C7"/>
    <w:rsid w:val="009C79DD"/>
    <w:rsid w:val="009D2FA1"/>
    <w:rsid w:val="009D3B70"/>
    <w:rsid w:val="009D4CA2"/>
    <w:rsid w:val="009E36BA"/>
    <w:rsid w:val="009E37AE"/>
    <w:rsid w:val="009E47DA"/>
    <w:rsid w:val="009E55CF"/>
    <w:rsid w:val="009E613C"/>
    <w:rsid w:val="009F0356"/>
    <w:rsid w:val="009F1B20"/>
    <w:rsid w:val="009F509D"/>
    <w:rsid w:val="009F5616"/>
    <w:rsid w:val="009F6042"/>
    <w:rsid w:val="00A004C7"/>
    <w:rsid w:val="00A010F1"/>
    <w:rsid w:val="00A02BFC"/>
    <w:rsid w:val="00A03254"/>
    <w:rsid w:val="00A0647C"/>
    <w:rsid w:val="00A06639"/>
    <w:rsid w:val="00A15930"/>
    <w:rsid w:val="00A209FB"/>
    <w:rsid w:val="00A22246"/>
    <w:rsid w:val="00A231FA"/>
    <w:rsid w:val="00A24BE8"/>
    <w:rsid w:val="00A24F86"/>
    <w:rsid w:val="00A250C1"/>
    <w:rsid w:val="00A313A7"/>
    <w:rsid w:val="00A3240D"/>
    <w:rsid w:val="00A4109E"/>
    <w:rsid w:val="00A42019"/>
    <w:rsid w:val="00A46579"/>
    <w:rsid w:val="00A46ECC"/>
    <w:rsid w:val="00A51420"/>
    <w:rsid w:val="00A63E81"/>
    <w:rsid w:val="00A65CAC"/>
    <w:rsid w:val="00A67DA4"/>
    <w:rsid w:val="00A71F21"/>
    <w:rsid w:val="00A723F0"/>
    <w:rsid w:val="00A73025"/>
    <w:rsid w:val="00A73EDD"/>
    <w:rsid w:val="00A74392"/>
    <w:rsid w:val="00A74A4C"/>
    <w:rsid w:val="00A74CE2"/>
    <w:rsid w:val="00A75BB2"/>
    <w:rsid w:val="00A75C89"/>
    <w:rsid w:val="00A75D19"/>
    <w:rsid w:val="00A81987"/>
    <w:rsid w:val="00A819FC"/>
    <w:rsid w:val="00A84014"/>
    <w:rsid w:val="00A87A11"/>
    <w:rsid w:val="00A93E30"/>
    <w:rsid w:val="00A954EB"/>
    <w:rsid w:val="00AA2E9B"/>
    <w:rsid w:val="00AA486B"/>
    <w:rsid w:val="00AA53C9"/>
    <w:rsid w:val="00AB162B"/>
    <w:rsid w:val="00AB2055"/>
    <w:rsid w:val="00AB239F"/>
    <w:rsid w:val="00AB3074"/>
    <w:rsid w:val="00AC1608"/>
    <w:rsid w:val="00AC7BB4"/>
    <w:rsid w:val="00AD089A"/>
    <w:rsid w:val="00AD4E4D"/>
    <w:rsid w:val="00AD7676"/>
    <w:rsid w:val="00AE1DEA"/>
    <w:rsid w:val="00AE711E"/>
    <w:rsid w:val="00AF0098"/>
    <w:rsid w:val="00AF4DD3"/>
    <w:rsid w:val="00B002A8"/>
    <w:rsid w:val="00B01BD9"/>
    <w:rsid w:val="00B05000"/>
    <w:rsid w:val="00B0777E"/>
    <w:rsid w:val="00B103B3"/>
    <w:rsid w:val="00B11515"/>
    <w:rsid w:val="00B136D7"/>
    <w:rsid w:val="00B149EF"/>
    <w:rsid w:val="00B15089"/>
    <w:rsid w:val="00B152C1"/>
    <w:rsid w:val="00B16CD1"/>
    <w:rsid w:val="00B17386"/>
    <w:rsid w:val="00B20763"/>
    <w:rsid w:val="00B24B4D"/>
    <w:rsid w:val="00B25FF4"/>
    <w:rsid w:val="00B2655F"/>
    <w:rsid w:val="00B31C75"/>
    <w:rsid w:val="00B32FD8"/>
    <w:rsid w:val="00B33F74"/>
    <w:rsid w:val="00B36480"/>
    <w:rsid w:val="00B47686"/>
    <w:rsid w:val="00B50B4B"/>
    <w:rsid w:val="00B512F8"/>
    <w:rsid w:val="00B51DE4"/>
    <w:rsid w:val="00B540CE"/>
    <w:rsid w:val="00B54228"/>
    <w:rsid w:val="00B56382"/>
    <w:rsid w:val="00B568C5"/>
    <w:rsid w:val="00B5729C"/>
    <w:rsid w:val="00B623FF"/>
    <w:rsid w:val="00B633C7"/>
    <w:rsid w:val="00B63C5B"/>
    <w:rsid w:val="00B64BD5"/>
    <w:rsid w:val="00B67969"/>
    <w:rsid w:val="00B70111"/>
    <w:rsid w:val="00B72167"/>
    <w:rsid w:val="00B72456"/>
    <w:rsid w:val="00B747BE"/>
    <w:rsid w:val="00B80167"/>
    <w:rsid w:val="00B83555"/>
    <w:rsid w:val="00B85D14"/>
    <w:rsid w:val="00B865A7"/>
    <w:rsid w:val="00B91965"/>
    <w:rsid w:val="00B92033"/>
    <w:rsid w:val="00B926FD"/>
    <w:rsid w:val="00B96613"/>
    <w:rsid w:val="00BA01A2"/>
    <w:rsid w:val="00BA03D0"/>
    <w:rsid w:val="00BA27C2"/>
    <w:rsid w:val="00BA3361"/>
    <w:rsid w:val="00BA3DFB"/>
    <w:rsid w:val="00BA3EEC"/>
    <w:rsid w:val="00BA4FAC"/>
    <w:rsid w:val="00BA5315"/>
    <w:rsid w:val="00BB1F4A"/>
    <w:rsid w:val="00BB337E"/>
    <w:rsid w:val="00BC0C81"/>
    <w:rsid w:val="00BC1347"/>
    <w:rsid w:val="00BC35AB"/>
    <w:rsid w:val="00BC3F27"/>
    <w:rsid w:val="00BC4785"/>
    <w:rsid w:val="00BC5285"/>
    <w:rsid w:val="00BC5673"/>
    <w:rsid w:val="00BD362F"/>
    <w:rsid w:val="00BD48E4"/>
    <w:rsid w:val="00BD4EBC"/>
    <w:rsid w:val="00BD59BD"/>
    <w:rsid w:val="00BE3B37"/>
    <w:rsid w:val="00BE6C30"/>
    <w:rsid w:val="00BE7B8A"/>
    <w:rsid w:val="00BF317B"/>
    <w:rsid w:val="00BF631A"/>
    <w:rsid w:val="00C0047E"/>
    <w:rsid w:val="00C01E7B"/>
    <w:rsid w:val="00C02458"/>
    <w:rsid w:val="00C03F32"/>
    <w:rsid w:val="00C047A5"/>
    <w:rsid w:val="00C112D1"/>
    <w:rsid w:val="00C13CC3"/>
    <w:rsid w:val="00C1506B"/>
    <w:rsid w:val="00C15250"/>
    <w:rsid w:val="00C169F3"/>
    <w:rsid w:val="00C16DFA"/>
    <w:rsid w:val="00C2528F"/>
    <w:rsid w:val="00C258FF"/>
    <w:rsid w:val="00C27760"/>
    <w:rsid w:val="00C27986"/>
    <w:rsid w:val="00C352F4"/>
    <w:rsid w:val="00C35E0A"/>
    <w:rsid w:val="00C363C0"/>
    <w:rsid w:val="00C40EC4"/>
    <w:rsid w:val="00C449B6"/>
    <w:rsid w:val="00C4633A"/>
    <w:rsid w:val="00C5115C"/>
    <w:rsid w:val="00C51642"/>
    <w:rsid w:val="00C52402"/>
    <w:rsid w:val="00C5479A"/>
    <w:rsid w:val="00C5759F"/>
    <w:rsid w:val="00C60D66"/>
    <w:rsid w:val="00C61936"/>
    <w:rsid w:val="00C64533"/>
    <w:rsid w:val="00C65473"/>
    <w:rsid w:val="00C65FB7"/>
    <w:rsid w:val="00C65FEA"/>
    <w:rsid w:val="00C6600D"/>
    <w:rsid w:val="00C70B6A"/>
    <w:rsid w:val="00C73287"/>
    <w:rsid w:val="00C73B7C"/>
    <w:rsid w:val="00C73D8A"/>
    <w:rsid w:val="00C75F26"/>
    <w:rsid w:val="00C800B4"/>
    <w:rsid w:val="00C8289C"/>
    <w:rsid w:val="00C84609"/>
    <w:rsid w:val="00C8473B"/>
    <w:rsid w:val="00C870FF"/>
    <w:rsid w:val="00C91911"/>
    <w:rsid w:val="00C925C0"/>
    <w:rsid w:val="00C9481F"/>
    <w:rsid w:val="00C94A26"/>
    <w:rsid w:val="00C969F4"/>
    <w:rsid w:val="00C97C02"/>
    <w:rsid w:val="00CA09A9"/>
    <w:rsid w:val="00CA3B50"/>
    <w:rsid w:val="00CA4B09"/>
    <w:rsid w:val="00CA7066"/>
    <w:rsid w:val="00CA7B25"/>
    <w:rsid w:val="00CB2251"/>
    <w:rsid w:val="00CB388B"/>
    <w:rsid w:val="00CB4BEB"/>
    <w:rsid w:val="00CB681A"/>
    <w:rsid w:val="00CC0D6C"/>
    <w:rsid w:val="00CC1BFB"/>
    <w:rsid w:val="00CC2BBC"/>
    <w:rsid w:val="00CC44C1"/>
    <w:rsid w:val="00CC7E4F"/>
    <w:rsid w:val="00CD07E1"/>
    <w:rsid w:val="00CD1055"/>
    <w:rsid w:val="00CD4D8E"/>
    <w:rsid w:val="00CD51DE"/>
    <w:rsid w:val="00CD555E"/>
    <w:rsid w:val="00CD5763"/>
    <w:rsid w:val="00CD772A"/>
    <w:rsid w:val="00CD7D6C"/>
    <w:rsid w:val="00CD7E9A"/>
    <w:rsid w:val="00CD7FCD"/>
    <w:rsid w:val="00CE02F7"/>
    <w:rsid w:val="00CE0E47"/>
    <w:rsid w:val="00CE0EBD"/>
    <w:rsid w:val="00CE1749"/>
    <w:rsid w:val="00CE3B8C"/>
    <w:rsid w:val="00CE4B5E"/>
    <w:rsid w:val="00CE5A32"/>
    <w:rsid w:val="00CF14E4"/>
    <w:rsid w:val="00CF318D"/>
    <w:rsid w:val="00CF6E70"/>
    <w:rsid w:val="00CF7176"/>
    <w:rsid w:val="00CF7267"/>
    <w:rsid w:val="00D0166E"/>
    <w:rsid w:val="00D01D94"/>
    <w:rsid w:val="00D03A1E"/>
    <w:rsid w:val="00D048FD"/>
    <w:rsid w:val="00D07315"/>
    <w:rsid w:val="00D11250"/>
    <w:rsid w:val="00D116A6"/>
    <w:rsid w:val="00D11A8B"/>
    <w:rsid w:val="00D1228F"/>
    <w:rsid w:val="00D12950"/>
    <w:rsid w:val="00D150D2"/>
    <w:rsid w:val="00D200B6"/>
    <w:rsid w:val="00D2461D"/>
    <w:rsid w:val="00D24648"/>
    <w:rsid w:val="00D26C04"/>
    <w:rsid w:val="00D27176"/>
    <w:rsid w:val="00D3288F"/>
    <w:rsid w:val="00D34AF8"/>
    <w:rsid w:val="00D35CF8"/>
    <w:rsid w:val="00D3616C"/>
    <w:rsid w:val="00D40D11"/>
    <w:rsid w:val="00D41216"/>
    <w:rsid w:val="00D45AEF"/>
    <w:rsid w:val="00D462D4"/>
    <w:rsid w:val="00D50E13"/>
    <w:rsid w:val="00D51DC1"/>
    <w:rsid w:val="00D51F61"/>
    <w:rsid w:val="00D532E6"/>
    <w:rsid w:val="00D56435"/>
    <w:rsid w:val="00D6159B"/>
    <w:rsid w:val="00D615FA"/>
    <w:rsid w:val="00D62788"/>
    <w:rsid w:val="00D63ABC"/>
    <w:rsid w:val="00D63B18"/>
    <w:rsid w:val="00D63B32"/>
    <w:rsid w:val="00D6507D"/>
    <w:rsid w:val="00D705F4"/>
    <w:rsid w:val="00D756A4"/>
    <w:rsid w:val="00D80270"/>
    <w:rsid w:val="00D82867"/>
    <w:rsid w:val="00D82EF8"/>
    <w:rsid w:val="00D82F05"/>
    <w:rsid w:val="00D8599A"/>
    <w:rsid w:val="00D928DB"/>
    <w:rsid w:val="00DA1D32"/>
    <w:rsid w:val="00DA30F3"/>
    <w:rsid w:val="00DA4669"/>
    <w:rsid w:val="00DA4A97"/>
    <w:rsid w:val="00DA74BB"/>
    <w:rsid w:val="00DA75B7"/>
    <w:rsid w:val="00DB2FCA"/>
    <w:rsid w:val="00DB40AC"/>
    <w:rsid w:val="00DB5EE0"/>
    <w:rsid w:val="00DB694F"/>
    <w:rsid w:val="00DB7BCD"/>
    <w:rsid w:val="00DC20EC"/>
    <w:rsid w:val="00DC4E0D"/>
    <w:rsid w:val="00DC7062"/>
    <w:rsid w:val="00DD09E6"/>
    <w:rsid w:val="00DD59D9"/>
    <w:rsid w:val="00DD6C9B"/>
    <w:rsid w:val="00DE2156"/>
    <w:rsid w:val="00DE486E"/>
    <w:rsid w:val="00DE4A14"/>
    <w:rsid w:val="00DE52F3"/>
    <w:rsid w:val="00DE56E4"/>
    <w:rsid w:val="00DE64A1"/>
    <w:rsid w:val="00DF0E25"/>
    <w:rsid w:val="00DF0E92"/>
    <w:rsid w:val="00DF3004"/>
    <w:rsid w:val="00DF333E"/>
    <w:rsid w:val="00DF3B21"/>
    <w:rsid w:val="00DF3DF0"/>
    <w:rsid w:val="00DF5474"/>
    <w:rsid w:val="00E0096D"/>
    <w:rsid w:val="00E0243E"/>
    <w:rsid w:val="00E0337E"/>
    <w:rsid w:val="00E074F4"/>
    <w:rsid w:val="00E07A7C"/>
    <w:rsid w:val="00E124A5"/>
    <w:rsid w:val="00E141C7"/>
    <w:rsid w:val="00E1481D"/>
    <w:rsid w:val="00E14F62"/>
    <w:rsid w:val="00E1557F"/>
    <w:rsid w:val="00E16C25"/>
    <w:rsid w:val="00E20156"/>
    <w:rsid w:val="00E20B91"/>
    <w:rsid w:val="00E21B7A"/>
    <w:rsid w:val="00E220CD"/>
    <w:rsid w:val="00E25885"/>
    <w:rsid w:val="00E25B9B"/>
    <w:rsid w:val="00E30363"/>
    <w:rsid w:val="00E308E0"/>
    <w:rsid w:val="00E32B85"/>
    <w:rsid w:val="00E32F98"/>
    <w:rsid w:val="00E3425D"/>
    <w:rsid w:val="00E355F1"/>
    <w:rsid w:val="00E3645D"/>
    <w:rsid w:val="00E43418"/>
    <w:rsid w:val="00E43582"/>
    <w:rsid w:val="00E43E56"/>
    <w:rsid w:val="00E45A99"/>
    <w:rsid w:val="00E45E8A"/>
    <w:rsid w:val="00E513A9"/>
    <w:rsid w:val="00E53EA0"/>
    <w:rsid w:val="00E54160"/>
    <w:rsid w:val="00E54634"/>
    <w:rsid w:val="00E552CC"/>
    <w:rsid w:val="00E61C9C"/>
    <w:rsid w:val="00E62B65"/>
    <w:rsid w:val="00E62C30"/>
    <w:rsid w:val="00E6420E"/>
    <w:rsid w:val="00E6728D"/>
    <w:rsid w:val="00E67444"/>
    <w:rsid w:val="00E74ACE"/>
    <w:rsid w:val="00E7656A"/>
    <w:rsid w:val="00E826BD"/>
    <w:rsid w:val="00E82CE6"/>
    <w:rsid w:val="00E858D3"/>
    <w:rsid w:val="00E949D4"/>
    <w:rsid w:val="00E9606D"/>
    <w:rsid w:val="00EA1CC5"/>
    <w:rsid w:val="00EA46EB"/>
    <w:rsid w:val="00EA49C2"/>
    <w:rsid w:val="00EA62EE"/>
    <w:rsid w:val="00EB0DC5"/>
    <w:rsid w:val="00EB23B7"/>
    <w:rsid w:val="00EB3150"/>
    <w:rsid w:val="00EB332D"/>
    <w:rsid w:val="00EB3A78"/>
    <w:rsid w:val="00EB61D3"/>
    <w:rsid w:val="00EB7555"/>
    <w:rsid w:val="00EC0851"/>
    <w:rsid w:val="00EC08B3"/>
    <w:rsid w:val="00EC15B0"/>
    <w:rsid w:val="00EC3AAC"/>
    <w:rsid w:val="00EC42CC"/>
    <w:rsid w:val="00EC67B7"/>
    <w:rsid w:val="00ED55D8"/>
    <w:rsid w:val="00ED626C"/>
    <w:rsid w:val="00ED72CA"/>
    <w:rsid w:val="00ED760F"/>
    <w:rsid w:val="00EE0EDA"/>
    <w:rsid w:val="00EE4858"/>
    <w:rsid w:val="00EE79C3"/>
    <w:rsid w:val="00EE7C53"/>
    <w:rsid w:val="00EF13B5"/>
    <w:rsid w:val="00EF2DD1"/>
    <w:rsid w:val="00EF2E37"/>
    <w:rsid w:val="00EF4E21"/>
    <w:rsid w:val="00EF4FAC"/>
    <w:rsid w:val="00EF5725"/>
    <w:rsid w:val="00EF6551"/>
    <w:rsid w:val="00F011B6"/>
    <w:rsid w:val="00F025DC"/>
    <w:rsid w:val="00F02F5B"/>
    <w:rsid w:val="00F06319"/>
    <w:rsid w:val="00F07261"/>
    <w:rsid w:val="00F10161"/>
    <w:rsid w:val="00F17BC4"/>
    <w:rsid w:val="00F2315B"/>
    <w:rsid w:val="00F24724"/>
    <w:rsid w:val="00F325D2"/>
    <w:rsid w:val="00F33AD2"/>
    <w:rsid w:val="00F428B6"/>
    <w:rsid w:val="00F431F5"/>
    <w:rsid w:val="00F445AB"/>
    <w:rsid w:val="00F45229"/>
    <w:rsid w:val="00F479BF"/>
    <w:rsid w:val="00F511F7"/>
    <w:rsid w:val="00F51D55"/>
    <w:rsid w:val="00F54C24"/>
    <w:rsid w:val="00F552B3"/>
    <w:rsid w:val="00F574FC"/>
    <w:rsid w:val="00F57895"/>
    <w:rsid w:val="00F60470"/>
    <w:rsid w:val="00F60750"/>
    <w:rsid w:val="00F63129"/>
    <w:rsid w:val="00F651DC"/>
    <w:rsid w:val="00F702C3"/>
    <w:rsid w:val="00F70DB5"/>
    <w:rsid w:val="00F73FBC"/>
    <w:rsid w:val="00F75054"/>
    <w:rsid w:val="00F75779"/>
    <w:rsid w:val="00F76CEB"/>
    <w:rsid w:val="00F774D1"/>
    <w:rsid w:val="00F80722"/>
    <w:rsid w:val="00F82EF5"/>
    <w:rsid w:val="00F83C1A"/>
    <w:rsid w:val="00F863F5"/>
    <w:rsid w:val="00F904E4"/>
    <w:rsid w:val="00F907AC"/>
    <w:rsid w:val="00F91B3C"/>
    <w:rsid w:val="00F91BD5"/>
    <w:rsid w:val="00F9398B"/>
    <w:rsid w:val="00F94663"/>
    <w:rsid w:val="00F95A40"/>
    <w:rsid w:val="00F96C7C"/>
    <w:rsid w:val="00FA24A2"/>
    <w:rsid w:val="00FA259A"/>
    <w:rsid w:val="00FA4A99"/>
    <w:rsid w:val="00FB4DD8"/>
    <w:rsid w:val="00FB7195"/>
    <w:rsid w:val="00FC18C0"/>
    <w:rsid w:val="00FC2313"/>
    <w:rsid w:val="00FC29C3"/>
    <w:rsid w:val="00FC31CD"/>
    <w:rsid w:val="00FC6F93"/>
    <w:rsid w:val="00FC78E6"/>
    <w:rsid w:val="00FD1148"/>
    <w:rsid w:val="00FD5ECA"/>
    <w:rsid w:val="00FE0167"/>
    <w:rsid w:val="00FE0192"/>
    <w:rsid w:val="00FE4942"/>
    <w:rsid w:val="00FE6C86"/>
    <w:rsid w:val="00FE75BF"/>
    <w:rsid w:val="00FF034A"/>
    <w:rsid w:val="00FF0487"/>
    <w:rsid w:val="00FF084E"/>
    <w:rsid w:val="00FF0BBC"/>
    <w:rsid w:val="00FF0FAB"/>
    <w:rsid w:val="00FF2811"/>
    <w:rsid w:val="00FF2F46"/>
    <w:rsid w:val="00FF3279"/>
    <w:rsid w:val="00FF4AAC"/>
    <w:rsid w:val="00F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A40AB"/>
  <w15:chartTrackingRefBased/>
  <w15:docId w15:val="{63CAF57B-7774-42B2-9565-3CAF85FD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A24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line="500" w:lineRule="atLeast"/>
      <w:ind w:firstLine="454"/>
    </w:pPr>
    <w:rPr>
      <w:sz w:val="24"/>
      <w:szCs w:val="20"/>
    </w:rPr>
  </w:style>
  <w:style w:type="paragraph" w:styleId="a3">
    <w:name w:val="Body Text Indent"/>
    <w:basedOn w:val="a"/>
    <w:pPr>
      <w:ind w:firstLineChars="225" w:firstLine="540"/>
    </w:pPr>
    <w:rPr>
      <w:rFonts w:ascii="楷体_GB2312" w:eastAsia="楷体_GB2312" w:hAnsi="宋体"/>
      <w:sz w:val="24"/>
    </w:rPr>
  </w:style>
  <w:style w:type="paragraph" w:styleId="a4">
    <w:name w:val="Balloon Text"/>
    <w:basedOn w:val="a"/>
    <w:semiHidden/>
    <w:rPr>
      <w:sz w:val="18"/>
      <w:szCs w:val="18"/>
    </w:rPr>
  </w:style>
  <w:style w:type="table" w:styleId="a5">
    <w:name w:val="Table Grid"/>
    <w:basedOn w:val="a1"/>
    <w:rsid w:val="001644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rsid w:val="00F63129"/>
    <w:pPr>
      <w:ind w:leftChars="2500" w:left="100"/>
    </w:pPr>
  </w:style>
  <w:style w:type="paragraph" w:styleId="a7">
    <w:name w:val="footer"/>
    <w:basedOn w:val="a"/>
    <w:rsid w:val="00C65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C65FEA"/>
  </w:style>
  <w:style w:type="paragraph" w:styleId="a9">
    <w:name w:val="header"/>
    <w:basedOn w:val="a"/>
    <w:link w:val="aa"/>
    <w:uiPriority w:val="99"/>
    <w:rsid w:val="00C65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Default">
    <w:name w:val="Default"/>
    <w:rsid w:val="00DA74B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a">
    <w:name w:val="页眉 字符"/>
    <w:link w:val="a9"/>
    <w:uiPriority w:val="99"/>
    <w:rsid w:val="00826A13"/>
    <w:rPr>
      <w:kern w:val="2"/>
      <w:sz w:val="18"/>
      <w:szCs w:val="18"/>
    </w:rPr>
  </w:style>
  <w:style w:type="paragraph" w:customStyle="1" w:styleId="ab">
    <w:name w:val="中文正文"/>
    <w:basedOn w:val="a"/>
    <w:link w:val="Char"/>
    <w:qFormat/>
    <w:rsid w:val="00EB332D"/>
    <w:pPr>
      <w:snapToGrid w:val="0"/>
      <w:spacing w:line="400" w:lineRule="exact"/>
      <w:ind w:firstLineChars="200" w:firstLine="200"/>
      <w:jc w:val="left"/>
    </w:pPr>
    <w:rPr>
      <w:sz w:val="24"/>
    </w:rPr>
  </w:style>
  <w:style w:type="character" w:customStyle="1" w:styleId="Char">
    <w:name w:val="中文正文 Char"/>
    <w:basedOn w:val="a0"/>
    <w:link w:val="ab"/>
    <w:rsid w:val="00EB332D"/>
    <w:rPr>
      <w:kern w:val="2"/>
      <w:sz w:val="24"/>
      <w:szCs w:val="24"/>
    </w:rPr>
  </w:style>
  <w:style w:type="character" w:styleId="ac">
    <w:name w:val="Placeholder Text"/>
    <w:basedOn w:val="a0"/>
    <w:uiPriority w:val="99"/>
    <w:semiHidden/>
    <w:rsid w:val="007D0B7C"/>
    <w:rPr>
      <w:color w:val="808080"/>
    </w:rPr>
  </w:style>
  <w:style w:type="paragraph" w:customStyle="1" w:styleId="ad">
    <w:name w:val="复选框"/>
    <w:basedOn w:val="a"/>
    <w:link w:val="Char0"/>
    <w:qFormat/>
    <w:rsid w:val="006A71F1"/>
    <w:pPr>
      <w:snapToGrid w:val="0"/>
      <w:ind w:firstLineChars="100" w:firstLine="360"/>
    </w:pPr>
    <w:rPr>
      <w:rFonts w:eastAsia="Times New Roman"/>
      <w:sz w:val="24"/>
      <w:szCs w:val="36"/>
    </w:rPr>
  </w:style>
  <w:style w:type="paragraph" w:customStyle="1" w:styleId="ae">
    <w:name w:val="论文题目"/>
    <w:basedOn w:val="a"/>
    <w:link w:val="Char1"/>
    <w:qFormat/>
    <w:rsid w:val="008D0BB1"/>
    <w:pPr>
      <w:spacing w:line="400" w:lineRule="exact"/>
      <w:jc w:val="center"/>
    </w:pPr>
    <w:rPr>
      <w:sz w:val="24"/>
    </w:rPr>
  </w:style>
  <w:style w:type="character" w:customStyle="1" w:styleId="Char0">
    <w:name w:val="复选框 Char"/>
    <w:basedOn w:val="a0"/>
    <w:link w:val="ad"/>
    <w:rsid w:val="006A71F1"/>
    <w:rPr>
      <w:rFonts w:eastAsia="Times New Roman"/>
      <w:kern w:val="2"/>
      <w:sz w:val="24"/>
      <w:szCs w:val="36"/>
    </w:rPr>
  </w:style>
  <w:style w:type="paragraph" w:customStyle="1" w:styleId="af">
    <w:name w:val="模板日期"/>
    <w:basedOn w:val="a"/>
    <w:link w:val="Char2"/>
    <w:qFormat/>
    <w:rsid w:val="007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480"/>
      <w:jc w:val="left"/>
    </w:pPr>
    <w:rPr>
      <w:color w:val="000000"/>
      <w:kern w:val="0"/>
      <w:sz w:val="24"/>
    </w:rPr>
  </w:style>
  <w:style w:type="character" w:customStyle="1" w:styleId="Char1">
    <w:name w:val="论文题目 Char"/>
    <w:basedOn w:val="Char"/>
    <w:link w:val="ae"/>
    <w:rsid w:val="008D0BB1"/>
    <w:rPr>
      <w:kern w:val="2"/>
      <w:sz w:val="24"/>
      <w:szCs w:val="24"/>
    </w:rPr>
  </w:style>
  <w:style w:type="character" w:customStyle="1" w:styleId="Char2">
    <w:name w:val="模板日期 Char"/>
    <w:basedOn w:val="a0"/>
    <w:link w:val="af"/>
    <w:rsid w:val="00794585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\huanhuoserver\documents\&#35745;&#31639;&#26426;&#23398;&#38498;-&#25351;&#23548;&#35760;&#24405;&#20876;-&#24320;&#39064;&#25253;&#21578;-SJ0207-2016&#292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5CFE8276D543839E071E977D5CAC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C4A858-9BB0-4743-B5B1-A657BF8B1F9B}"/>
      </w:docPartPr>
      <w:docPartBody>
        <w:p w:rsidR="00000000" w:rsidRDefault="000C419A">
          <w:pPr>
            <w:pStyle w:val="775CFE8276D543839E071E977D5CAC60"/>
          </w:pPr>
          <w:r>
            <w:rPr>
              <w:rStyle w:val="a3"/>
              <w:rFonts w:hint="eastAsia"/>
            </w:rPr>
            <w:t>输入论文题目，确保和任务书中题目相同。</w:t>
          </w:r>
        </w:p>
      </w:docPartBody>
    </w:docPart>
    <w:docPart>
      <w:docPartPr>
        <w:name w:val="F14CF691C52A42A8869C0B3560782F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012F98-4317-4A38-A6DE-EB677952B8DB}"/>
      </w:docPartPr>
      <w:docPartBody>
        <w:p w:rsidR="00000000" w:rsidRDefault="000C419A">
          <w:pPr>
            <w:pStyle w:val="F14CF691C52A42A8869C0B3560782F84"/>
          </w:pPr>
          <w:r>
            <w:rPr>
              <w:rStyle w:val="a3"/>
              <w:rFonts w:hint="eastAsia"/>
            </w:rPr>
            <w:t>输入背景及意义</w:t>
          </w:r>
        </w:p>
      </w:docPartBody>
    </w:docPart>
    <w:docPart>
      <w:docPartPr>
        <w:name w:val="C5E1F56BB5C14BB89DCB2F802EEA71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59F457-5D74-46D9-B56B-23C6FA766B44}"/>
      </w:docPartPr>
      <w:docPartBody>
        <w:p w:rsidR="00000000" w:rsidRDefault="000C419A">
          <w:pPr>
            <w:pStyle w:val="C5E1F56BB5C14BB89DCB2F802EEA719F"/>
          </w:pPr>
          <w:r>
            <w:rPr>
              <w:rStyle w:val="a3"/>
              <w:rFonts w:hint="eastAsia"/>
            </w:rPr>
            <w:t>输入思路与方法</w:t>
          </w:r>
        </w:p>
      </w:docPartBody>
    </w:docPart>
    <w:docPart>
      <w:docPartPr>
        <w:name w:val="2217761BD9F04ABCAE5A859E305726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BC9B92-B8EE-4405-ACB3-E6C57F620660}"/>
      </w:docPartPr>
      <w:docPartBody>
        <w:p w:rsidR="00000000" w:rsidRDefault="000C419A">
          <w:pPr>
            <w:pStyle w:val="2217761BD9F04ABCAE5A859E305726AA"/>
          </w:pPr>
          <w:r w:rsidRPr="004542D6">
            <w:rPr>
              <w:rStyle w:val="Char"/>
              <w:color w:val="808080" w:themeColor="background1" w:themeShade="80"/>
            </w:rPr>
            <w:t>10</w:t>
          </w:r>
          <w:r w:rsidRPr="004542D6">
            <w:rPr>
              <w:rStyle w:val="Char"/>
              <w:color w:val="808080" w:themeColor="background1" w:themeShade="80"/>
            </w:rPr>
            <w:t>月</w:t>
          </w:r>
          <w:r w:rsidRPr="004542D6">
            <w:rPr>
              <w:rStyle w:val="Char"/>
              <w:rFonts w:hint="eastAsia"/>
              <w:color w:val="808080" w:themeColor="background1" w:themeShade="80"/>
            </w:rPr>
            <w:t>15</w:t>
          </w:r>
          <w:r w:rsidRPr="004542D6">
            <w:rPr>
              <w:rStyle w:val="Char"/>
              <w:rFonts w:hint="eastAsia"/>
              <w:color w:val="808080" w:themeColor="background1" w:themeShade="80"/>
            </w:rPr>
            <w:t>日</w:t>
          </w:r>
        </w:p>
      </w:docPartBody>
    </w:docPart>
    <w:docPart>
      <w:docPartPr>
        <w:name w:val="C5CA3897E3244C3182B33779049BE8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1661FB-D83E-4849-BB9E-62BC6873E58D}"/>
      </w:docPartPr>
      <w:docPartBody>
        <w:p w:rsidR="00000000" w:rsidRDefault="000C419A">
          <w:pPr>
            <w:pStyle w:val="C5CA3897E3244C3182B33779049BE8BC"/>
          </w:pPr>
          <w:r w:rsidRPr="00B50B4B">
            <w:rPr>
              <w:rStyle w:val="a3"/>
              <w:rFonts w:hint="eastAsia"/>
              <w:sz w:val="24"/>
            </w:rPr>
            <w:t>12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10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B130EC08C95C43CC8F303DB760CD83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C45CF2-9E93-441A-BD79-9F5C1BB9C29A}"/>
      </w:docPartPr>
      <w:docPartBody>
        <w:p w:rsidR="00000000" w:rsidRDefault="000C419A">
          <w:pPr>
            <w:pStyle w:val="B130EC08C95C43CC8F303DB760CD833F"/>
          </w:pPr>
          <w:r w:rsidRPr="00B50B4B">
            <w:rPr>
              <w:rStyle w:val="a3"/>
              <w:color w:val="808080" w:themeColor="background1" w:themeShade="80"/>
              <w:sz w:val="24"/>
            </w:rPr>
            <w:t>12</w:t>
          </w:r>
          <w:r w:rsidRPr="00B50B4B">
            <w:rPr>
              <w:rStyle w:val="a3"/>
              <w:rFonts w:hint="eastAsia"/>
              <w:color w:val="808080" w:themeColor="background1" w:themeShade="80"/>
              <w:sz w:val="24"/>
            </w:rPr>
            <w:t>月</w:t>
          </w:r>
          <w:r w:rsidRPr="00B50B4B">
            <w:rPr>
              <w:rStyle w:val="a3"/>
              <w:rFonts w:hint="eastAsia"/>
              <w:color w:val="808080" w:themeColor="background1" w:themeShade="80"/>
              <w:sz w:val="24"/>
            </w:rPr>
            <w:t>10</w:t>
          </w:r>
          <w:r w:rsidRPr="00B50B4B">
            <w:rPr>
              <w:rStyle w:val="a3"/>
              <w:rFonts w:hint="eastAsia"/>
              <w:color w:val="808080" w:themeColor="background1" w:themeShade="80"/>
              <w:sz w:val="24"/>
            </w:rPr>
            <w:t>日</w:t>
          </w:r>
        </w:p>
      </w:docPartBody>
    </w:docPart>
    <w:docPart>
      <w:docPartPr>
        <w:name w:val="8CF7367D9EB94DC3AC6ABF64F7CC0E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F55828-8634-4CAB-AFAF-2DD3C1EDD54E}"/>
      </w:docPartPr>
      <w:docPartBody>
        <w:p w:rsidR="00000000" w:rsidRDefault="000C419A">
          <w:pPr>
            <w:pStyle w:val="8CF7367D9EB94DC3AC6ABF64F7CC0EFD"/>
          </w:pPr>
          <w:r>
            <w:rPr>
              <w:rStyle w:val="a3"/>
              <w:sz w:val="24"/>
            </w:rPr>
            <w:t>1</w:t>
          </w:r>
          <w:r w:rsidRPr="00B50B4B">
            <w:rPr>
              <w:rStyle w:val="a3"/>
              <w:rFonts w:hint="eastAsia"/>
              <w:sz w:val="24"/>
            </w:rPr>
            <w:t>月</w:t>
          </w:r>
          <w:r>
            <w:rPr>
              <w:rStyle w:val="a3"/>
              <w:rFonts w:hint="eastAsia"/>
              <w:sz w:val="24"/>
            </w:rPr>
            <w:t>6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805EA5BC7DAB4ED9907643DED3F3E2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6DC45-7B95-4A33-B151-BECD9B71872B}"/>
      </w:docPartPr>
      <w:docPartBody>
        <w:p w:rsidR="00000000" w:rsidRDefault="000C419A">
          <w:pPr>
            <w:pStyle w:val="805EA5BC7DAB4ED9907643DED3F3E2A7"/>
          </w:pPr>
          <w:r w:rsidRPr="00B50B4B">
            <w:rPr>
              <w:rStyle w:val="a3"/>
              <w:sz w:val="24"/>
            </w:rPr>
            <w:t>1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6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790997F510934F2FBE0811BC7D2C12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99A1C3-9FCE-487A-94E4-1D1395D27CFC}"/>
      </w:docPartPr>
      <w:docPartBody>
        <w:p w:rsidR="00000000" w:rsidRDefault="000C419A">
          <w:pPr>
            <w:pStyle w:val="790997F510934F2FBE0811BC7D2C1275"/>
          </w:pPr>
          <w:r w:rsidRPr="00B50B4B">
            <w:rPr>
              <w:rStyle w:val="a3"/>
              <w:sz w:val="24"/>
            </w:rPr>
            <w:t>4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2</w:t>
          </w:r>
          <w:r w:rsidRPr="00B50B4B">
            <w:rPr>
              <w:rStyle w:val="a3"/>
              <w:sz w:val="24"/>
            </w:rPr>
            <w:t>0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F50235C2EDF94C2A8C644B2726C56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9B3912-2119-4245-B3A7-4B46824314E6}"/>
      </w:docPartPr>
      <w:docPartBody>
        <w:p w:rsidR="00000000" w:rsidRDefault="000C419A">
          <w:pPr>
            <w:pStyle w:val="F50235C2EDF94C2A8C644B2726C56C04"/>
          </w:pPr>
          <w:r w:rsidRPr="00B50B4B">
            <w:rPr>
              <w:rStyle w:val="a3"/>
              <w:sz w:val="24"/>
            </w:rPr>
            <w:t>4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2</w:t>
          </w:r>
          <w:r w:rsidRPr="00B50B4B">
            <w:rPr>
              <w:rStyle w:val="a3"/>
              <w:sz w:val="24"/>
            </w:rPr>
            <w:t>0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3AAD66FBEB884E58A4D5A405FF7BDC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0185A-87D3-48AD-A110-65E56BAFA353}"/>
      </w:docPartPr>
      <w:docPartBody>
        <w:p w:rsidR="00000000" w:rsidRDefault="000C419A">
          <w:pPr>
            <w:pStyle w:val="3AAD66FBEB884E58A4D5A405FF7BDCE3"/>
          </w:pPr>
          <w:r w:rsidRPr="00B50B4B">
            <w:rPr>
              <w:rStyle w:val="a3"/>
              <w:sz w:val="24"/>
            </w:rPr>
            <w:t>5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10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5EC1867D5F73435E9DAB5B78E5BBED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2C0F34-31F5-4748-AA08-DA915431B4C5}"/>
      </w:docPartPr>
      <w:docPartBody>
        <w:p w:rsidR="00000000" w:rsidRDefault="000C419A">
          <w:pPr>
            <w:pStyle w:val="5EC1867D5F73435E9DAB5B78E5BBED4E"/>
          </w:pPr>
          <w:r w:rsidRPr="00B50B4B">
            <w:rPr>
              <w:rStyle w:val="a3"/>
              <w:sz w:val="24"/>
            </w:rPr>
            <w:t>5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10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63D68A908DAF418AB15EBD973B7D0F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FB14DD-5468-4734-814B-C86151E04A5B}"/>
      </w:docPartPr>
      <w:docPartBody>
        <w:p w:rsidR="00000000" w:rsidRDefault="000C419A">
          <w:pPr>
            <w:pStyle w:val="63D68A908DAF418AB15EBD973B7D0F47"/>
          </w:pPr>
          <w:r w:rsidRPr="00B50B4B">
            <w:rPr>
              <w:rStyle w:val="a3"/>
              <w:sz w:val="24"/>
            </w:rPr>
            <w:t>5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2</w:t>
          </w:r>
          <w:r w:rsidRPr="00B50B4B">
            <w:rPr>
              <w:rStyle w:val="a3"/>
              <w:sz w:val="24"/>
            </w:rPr>
            <w:t>0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58C5EC89B82F4457B04539BC84A492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6FFDDE-EFF8-48F3-A5F2-3B6EF090F80D}"/>
      </w:docPartPr>
      <w:docPartBody>
        <w:p w:rsidR="00000000" w:rsidRDefault="000C419A">
          <w:pPr>
            <w:pStyle w:val="58C5EC89B82F4457B04539BC84A4922C"/>
          </w:pPr>
          <w:r w:rsidRPr="00B50B4B">
            <w:rPr>
              <w:rStyle w:val="a3"/>
              <w:sz w:val="24"/>
            </w:rPr>
            <w:t>5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2</w:t>
          </w:r>
          <w:r w:rsidRPr="00B50B4B">
            <w:rPr>
              <w:rStyle w:val="a3"/>
              <w:sz w:val="24"/>
            </w:rPr>
            <w:t>0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C10FC31648DE4013801B550F0E5A6F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C7B961-FA88-448C-B46E-EF2A37470061}"/>
      </w:docPartPr>
      <w:docPartBody>
        <w:p w:rsidR="00000000" w:rsidRDefault="000C419A">
          <w:pPr>
            <w:pStyle w:val="C10FC31648DE4013801B550F0E5A6F0F"/>
          </w:pPr>
          <w:r w:rsidRPr="00B50B4B">
            <w:rPr>
              <w:rStyle w:val="a3"/>
              <w:sz w:val="24"/>
            </w:rPr>
            <w:t>6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1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AC93A1C052D04E8BB77B90C3C2157C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654E0E-96DB-4BB0-9BA0-8A72D240A40B}"/>
      </w:docPartPr>
      <w:docPartBody>
        <w:p w:rsidR="00000000" w:rsidRDefault="000C419A">
          <w:pPr>
            <w:pStyle w:val="AC93A1C052D04E8BB77B90C3C2157CCF"/>
          </w:pPr>
          <w:r w:rsidRPr="00B50B4B">
            <w:rPr>
              <w:rStyle w:val="a3"/>
              <w:sz w:val="24"/>
            </w:rPr>
            <w:t>6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1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5D408FAE42EC4125844C6410E4C99D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840C84-7E1E-4832-9868-969E9EA3F73F}"/>
      </w:docPartPr>
      <w:docPartBody>
        <w:p w:rsidR="00000000" w:rsidRDefault="000C419A">
          <w:pPr>
            <w:pStyle w:val="5D408FAE42EC4125844C6410E4C99D39"/>
          </w:pPr>
          <w:r w:rsidRPr="00B50B4B">
            <w:rPr>
              <w:rStyle w:val="a3"/>
              <w:sz w:val="24"/>
            </w:rPr>
            <w:t>6</w:t>
          </w:r>
          <w:r w:rsidRPr="00B50B4B">
            <w:rPr>
              <w:rStyle w:val="a3"/>
              <w:rFonts w:hint="eastAsia"/>
              <w:sz w:val="24"/>
            </w:rPr>
            <w:t>月</w:t>
          </w:r>
          <w:r w:rsidRPr="00B50B4B">
            <w:rPr>
              <w:rStyle w:val="a3"/>
              <w:rFonts w:hint="eastAsia"/>
              <w:sz w:val="24"/>
            </w:rPr>
            <w:t>12</w:t>
          </w:r>
          <w:r w:rsidRPr="00B50B4B">
            <w:rPr>
              <w:rStyle w:val="a3"/>
              <w:rFonts w:hint="eastAsia"/>
              <w:sz w:val="24"/>
            </w:rPr>
            <w:t>日</w:t>
          </w:r>
        </w:p>
      </w:docPartBody>
    </w:docPart>
    <w:docPart>
      <w:docPartPr>
        <w:name w:val="FB20E946A7EE4326ACC59B84859902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B55637-8610-4705-ABF7-2C9861131301}"/>
      </w:docPartPr>
      <w:docPartBody>
        <w:p w:rsidR="00000000" w:rsidRDefault="000C419A">
          <w:pPr>
            <w:pStyle w:val="FB20E946A7EE4326ACC59B8485990209"/>
          </w:pPr>
          <w:r w:rsidRPr="00B50B4B">
            <w:rPr>
              <w:rStyle w:val="a3"/>
              <w:rFonts w:hint="eastAsia"/>
              <w:sz w:val="24"/>
            </w:rPr>
            <w:t>一开、二开提交日期不同</w:t>
          </w:r>
        </w:p>
      </w:docPartBody>
    </w:docPart>
    <w:docPart>
      <w:docPartPr>
        <w:name w:val="91AD628A026F4E3A8AC093D40ED1BE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B437D3-5259-4C77-BF78-D535AF47A65D}"/>
      </w:docPartPr>
      <w:docPartBody>
        <w:p w:rsidR="00000000" w:rsidRDefault="000C419A">
          <w:pPr>
            <w:pStyle w:val="91AD628A026F4E3A8AC093D40ED1BE29"/>
          </w:pPr>
          <w:r w:rsidRPr="00B50B4B">
            <w:rPr>
              <w:rStyle w:val="a3"/>
              <w:rFonts w:hint="eastAsia"/>
              <w:sz w:val="24"/>
            </w:rPr>
            <w:t>一开、二开提交日期不同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9A"/>
    <w:rsid w:val="000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75CFE8276D543839E071E977D5CAC60">
    <w:name w:val="775CFE8276D543839E071E977D5CAC60"/>
    <w:pPr>
      <w:widowControl w:val="0"/>
      <w:jc w:val="both"/>
    </w:pPr>
  </w:style>
  <w:style w:type="paragraph" w:customStyle="1" w:styleId="F14CF691C52A42A8869C0B3560782F84">
    <w:name w:val="F14CF691C52A42A8869C0B3560782F84"/>
    <w:pPr>
      <w:widowControl w:val="0"/>
      <w:jc w:val="both"/>
    </w:pPr>
  </w:style>
  <w:style w:type="paragraph" w:customStyle="1" w:styleId="C5E1F56BB5C14BB89DCB2F802EEA719F">
    <w:name w:val="C5E1F56BB5C14BB89DCB2F802EEA719F"/>
    <w:pPr>
      <w:widowControl w:val="0"/>
      <w:jc w:val="both"/>
    </w:pPr>
  </w:style>
  <w:style w:type="paragraph" w:customStyle="1" w:styleId="a4">
    <w:name w:val="模板日期"/>
    <w:basedOn w:val="a"/>
    <w:link w:val="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480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Char">
    <w:name w:val="模板日期 Char"/>
    <w:basedOn w:val="a0"/>
    <w:link w:val="a4"/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2217761BD9F04ABCAE5A859E305726AA">
    <w:name w:val="2217761BD9F04ABCAE5A859E305726AA"/>
    <w:pPr>
      <w:widowControl w:val="0"/>
      <w:jc w:val="both"/>
    </w:pPr>
  </w:style>
  <w:style w:type="paragraph" w:customStyle="1" w:styleId="C5CA3897E3244C3182B33779049BE8BC">
    <w:name w:val="C5CA3897E3244C3182B33779049BE8BC"/>
    <w:pPr>
      <w:widowControl w:val="0"/>
      <w:jc w:val="both"/>
    </w:pPr>
  </w:style>
  <w:style w:type="paragraph" w:customStyle="1" w:styleId="B130EC08C95C43CC8F303DB760CD833F">
    <w:name w:val="B130EC08C95C43CC8F303DB760CD833F"/>
    <w:pPr>
      <w:widowControl w:val="0"/>
      <w:jc w:val="both"/>
    </w:pPr>
  </w:style>
  <w:style w:type="paragraph" w:customStyle="1" w:styleId="8CF7367D9EB94DC3AC6ABF64F7CC0EFD">
    <w:name w:val="8CF7367D9EB94DC3AC6ABF64F7CC0EFD"/>
    <w:pPr>
      <w:widowControl w:val="0"/>
      <w:jc w:val="both"/>
    </w:pPr>
  </w:style>
  <w:style w:type="paragraph" w:customStyle="1" w:styleId="805EA5BC7DAB4ED9907643DED3F3E2A7">
    <w:name w:val="805EA5BC7DAB4ED9907643DED3F3E2A7"/>
    <w:pPr>
      <w:widowControl w:val="0"/>
      <w:jc w:val="both"/>
    </w:pPr>
  </w:style>
  <w:style w:type="paragraph" w:customStyle="1" w:styleId="790997F510934F2FBE0811BC7D2C1275">
    <w:name w:val="790997F510934F2FBE0811BC7D2C1275"/>
    <w:pPr>
      <w:widowControl w:val="0"/>
      <w:jc w:val="both"/>
    </w:pPr>
  </w:style>
  <w:style w:type="paragraph" w:customStyle="1" w:styleId="F50235C2EDF94C2A8C644B2726C56C04">
    <w:name w:val="F50235C2EDF94C2A8C644B2726C56C04"/>
    <w:pPr>
      <w:widowControl w:val="0"/>
      <w:jc w:val="both"/>
    </w:pPr>
  </w:style>
  <w:style w:type="paragraph" w:customStyle="1" w:styleId="3AAD66FBEB884E58A4D5A405FF7BDCE3">
    <w:name w:val="3AAD66FBEB884E58A4D5A405FF7BDCE3"/>
    <w:pPr>
      <w:widowControl w:val="0"/>
      <w:jc w:val="both"/>
    </w:pPr>
  </w:style>
  <w:style w:type="paragraph" w:customStyle="1" w:styleId="5EC1867D5F73435E9DAB5B78E5BBED4E">
    <w:name w:val="5EC1867D5F73435E9DAB5B78E5BBED4E"/>
    <w:pPr>
      <w:widowControl w:val="0"/>
      <w:jc w:val="both"/>
    </w:pPr>
  </w:style>
  <w:style w:type="paragraph" w:customStyle="1" w:styleId="63D68A908DAF418AB15EBD973B7D0F47">
    <w:name w:val="63D68A908DAF418AB15EBD973B7D0F47"/>
    <w:pPr>
      <w:widowControl w:val="0"/>
      <w:jc w:val="both"/>
    </w:pPr>
  </w:style>
  <w:style w:type="paragraph" w:customStyle="1" w:styleId="58C5EC89B82F4457B04539BC84A4922C">
    <w:name w:val="58C5EC89B82F4457B04539BC84A4922C"/>
    <w:pPr>
      <w:widowControl w:val="0"/>
      <w:jc w:val="both"/>
    </w:pPr>
  </w:style>
  <w:style w:type="paragraph" w:customStyle="1" w:styleId="C10FC31648DE4013801B550F0E5A6F0F">
    <w:name w:val="C10FC31648DE4013801B550F0E5A6F0F"/>
    <w:pPr>
      <w:widowControl w:val="0"/>
      <w:jc w:val="both"/>
    </w:pPr>
  </w:style>
  <w:style w:type="paragraph" w:customStyle="1" w:styleId="AC93A1C052D04E8BB77B90C3C2157CCF">
    <w:name w:val="AC93A1C052D04E8BB77B90C3C2157CCF"/>
    <w:pPr>
      <w:widowControl w:val="0"/>
      <w:jc w:val="both"/>
    </w:pPr>
  </w:style>
  <w:style w:type="paragraph" w:customStyle="1" w:styleId="5D408FAE42EC4125844C6410E4C99D39">
    <w:name w:val="5D408FAE42EC4125844C6410E4C99D39"/>
    <w:pPr>
      <w:widowControl w:val="0"/>
      <w:jc w:val="both"/>
    </w:pPr>
  </w:style>
  <w:style w:type="paragraph" w:customStyle="1" w:styleId="FB20E946A7EE4326ACC59B8485990209">
    <w:name w:val="FB20E946A7EE4326ACC59B8485990209"/>
    <w:pPr>
      <w:widowControl w:val="0"/>
      <w:jc w:val="both"/>
    </w:pPr>
  </w:style>
  <w:style w:type="paragraph" w:customStyle="1" w:styleId="91AD628A026F4E3A8AC093D40ED1BE29">
    <w:name w:val="91AD628A026F4E3A8AC093D40ED1BE2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6C9B7-70A8-4AAE-9883-388400E5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计算机学院-指导记录册-开题报告-SJ0207-2016版.dotx</Template>
  <TotalTime>35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成都信息工程学院</dc:title>
  <dc:subject/>
  <dc:creator>chengmin yang</dc:creator>
  <cp:keywords/>
  <cp:lastModifiedBy>chengmin yang</cp:lastModifiedBy>
  <cp:revision>16</cp:revision>
  <cp:lastPrinted>2016-06-04T04:44:00Z</cp:lastPrinted>
  <dcterms:created xsi:type="dcterms:W3CDTF">2018-05-11T02:44:00Z</dcterms:created>
  <dcterms:modified xsi:type="dcterms:W3CDTF">2018-05-11T03:32:00Z</dcterms:modified>
</cp:coreProperties>
</file>